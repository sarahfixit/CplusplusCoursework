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2A4A" w:rsidRDefault="00013E83">
      <w:pPr>
        <w:pStyle w:val="Standard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Sarah Wood</w:t>
      </w:r>
    </w:p>
    <w:p w:rsidR="003B2A4A" w:rsidRDefault="00013E83">
      <w:pPr>
        <w:pStyle w:val="Standard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C++ Part 2</w:t>
      </w:r>
    </w:p>
    <w:p w:rsidR="003B2A4A" w:rsidRDefault="00013E83">
      <w:pPr>
        <w:pStyle w:val="Standard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Final Project</w:t>
      </w:r>
    </w:p>
    <w:p w:rsidR="003B2A4A" w:rsidRDefault="00013E83">
      <w:pPr>
        <w:pStyle w:val="Standard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“Crew Chief’s / Steward’s Payroll Tools”</w:t>
      </w:r>
    </w:p>
    <w:p w:rsidR="003B2A4A" w:rsidRDefault="003B2A4A">
      <w:pPr>
        <w:pStyle w:val="Standard"/>
        <w:rPr>
          <w:rFonts w:ascii="Verdana" w:hAnsi="Verdana"/>
          <w:sz w:val="22"/>
        </w:rPr>
      </w:pPr>
    </w:p>
    <w:p w:rsidR="003B2A4A" w:rsidRDefault="00013E83">
      <w:pPr>
        <w:pStyle w:val="Standard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Initial Requirements</w:t>
      </w:r>
    </w:p>
    <w:p w:rsidR="003B2A4A" w:rsidRDefault="003B2A4A">
      <w:pPr>
        <w:pStyle w:val="Standard"/>
        <w:rPr>
          <w:rFonts w:ascii="Verdana" w:hAnsi="Verdana"/>
          <w:sz w:val="22"/>
        </w:rPr>
      </w:pPr>
    </w:p>
    <w:p w:rsidR="003B2A4A" w:rsidRDefault="00013E83">
      <w:pPr>
        <w:pStyle w:val="Standard"/>
      </w:pPr>
      <w:r>
        <w:rPr>
          <w:rFonts w:ascii="Verdana" w:hAnsi="Verdana"/>
          <w:b/>
          <w:sz w:val="22"/>
          <w:u w:val="single"/>
        </w:rPr>
        <w:t>Date Approved:</w:t>
      </w:r>
      <w:r>
        <w:rPr>
          <w:rFonts w:ascii="Verdana" w:hAnsi="Verdana"/>
          <w:sz w:val="22"/>
        </w:rPr>
        <w:t xml:space="preserve"> Tom approved this project on March 30, 2016.</w:t>
      </w:r>
    </w:p>
    <w:p w:rsidR="003B2A4A" w:rsidRDefault="00013E83">
      <w:pPr>
        <w:pStyle w:val="Standard"/>
      </w:pPr>
      <w:r>
        <w:rPr>
          <w:rFonts w:ascii="Verdana" w:hAnsi="Verdana"/>
          <w:b/>
          <w:sz w:val="22"/>
          <w:u w:val="single"/>
        </w:rPr>
        <w:t>Application Title:</w:t>
      </w:r>
      <w:r>
        <w:rPr>
          <w:rFonts w:ascii="Verdana" w:hAnsi="Verdana"/>
          <w:sz w:val="22"/>
        </w:rPr>
        <w:t xml:space="preserve"> “Steward’s Payroll Tools”</w:t>
      </w:r>
    </w:p>
    <w:p w:rsidR="003B2A4A" w:rsidRDefault="00013E83">
      <w:pPr>
        <w:pStyle w:val="Standard"/>
      </w:pPr>
      <w:r>
        <w:rPr>
          <w:rFonts w:ascii="Verdana" w:hAnsi="Verdana"/>
          <w:b/>
          <w:sz w:val="22"/>
          <w:u w:val="single"/>
        </w:rPr>
        <w:t>Purpose:</w:t>
      </w:r>
      <w:r>
        <w:rPr>
          <w:rFonts w:ascii="Verdana" w:hAnsi="Verdana"/>
          <w:sz w:val="22"/>
        </w:rPr>
        <w:t xml:space="preserve"> To simplify the payroll part of a Crew Chief’s duties. Reduce payroll errors, provide accurate information in a timely manner (time is CRITICAL in the field</w:t>
      </w:r>
      <w:r>
        <w:rPr>
          <w:rFonts w:ascii="Verdana" w:hAnsi="Verdana"/>
          <w:sz w:val="22"/>
        </w:rPr>
        <w:t>, and always in short supply).</w:t>
      </w:r>
    </w:p>
    <w:p w:rsidR="003B2A4A" w:rsidRDefault="00013E83">
      <w:pPr>
        <w:pStyle w:val="Standard"/>
        <w:rPr>
          <w:rFonts w:ascii="Verdana" w:hAnsi="Verdana"/>
          <w:b/>
          <w:sz w:val="22"/>
          <w:u w:val="single"/>
        </w:rPr>
      </w:pPr>
      <w:r>
        <w:rPr>
          <w:rFonts w:ascii="Verdana" w:hAnsi="Verdana"/>
          <w:b/>
          <w:sz w:val="22"/>
          <w:u w:val="single"/>
        </w:rPr>
        <w:t>Procedures:</w:t>
      </w:r>
    </w:p>
    <w:p w:rsidR="003B2A4A" w:rsidRDefault="003B2A4A">
      <w:pPr>
        <w:pStyle w:val="Standard"/>
        <w:ind w:firstLine="709"/>
        <w:rPr>
          <w:rFonts w:ascii="Verdana" w:hAnsi="Verdana"/>
          <w:sz w:val="22"/>
        </w:rPr>
      </w:pPr>
    </w:p>
    <w:p w:rsidR="003B2A4A" w:rsidRDefault="00013E83">
      <w:pPr>
        <w:pStyle w:val="Standard"/>
        <w:numPr>
          <w:ilvl w:val="0"/>
          <w:numId w:val="1"/>
        </w:numPr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Import RATES &amp; CONDITIONS (extracted from CONTRACT)</w:t>
      </w:r>
    </w:p>
    <w:p w:rsidR="003B2A4A" w:rsidRDefault="00013E83">
      <w:pPr>
        <w:pStyle w:val="Standard"/>
        <w:numPr>
          <w:ilvl w:val="0"/>
          <w:numId w:val="1"/>
        </w:numPr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make a CREW LIST, export it to WORKSHEET (spreadsheet or text) to collect field values</w:t>
      </w:r>
    </w:p>
    <w:p w:rsidR="003B2A4A" w:rsidRDefault="00013E83">
      <w:pPr>
        <w:pStyle w:val="Standard"/>
        <w:numPr>
          <w:ilvl w:val="0"/>
          <w:numId w:val="1"/>
        </w:numPr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import filled-out WORKSHEET, process hours, filter for Straight Time, O</w:t>
      </w:r>
      <w:r>
        <w:rPr>
          <w:rFonts w:ascii="Verdana" w:hAnsi="Verdana"/>
          <w:sz w:val="22"/>
        </w:rPr>
        <w:t>T, DT, &amp;c as per CONDITIONS</w:t>
      </w:r>
    </w:p>
    <w:p w:rsidR="003B2A4A" w:rsidRDefault="00013E83">
      <w:pPr>
        <w:pStyle w:val="Standard"/>
        <w:numPr>
          <w:ilvl w:val="0"/>
          <w:numId w:val="1"/>
        </w:numPr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generate TIME SHEET - mostly a double-checking of hours breakdown, detailed</w:t>
      </w:r>
    </w:p>
    <w:p w:rsidR="003B2A4A" w:rsidRDefault="00013E83">
      <w:pPr>
        <w:pStyle w:val="Standard"/>
        <w:numPr>
          <w:ilvl w:val="0"/>
          <w:numId w:val="1"/>
        </w:numPr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generate PAYROLL INVOICE – in a format compatible with existing invoice spreadsheet, output to screen for error-checking</w:t>
      </w:r>
    </w:p>
    <w:p w:rsidR="003B2A4A" w:rsidRDefault="00013E83">
      <w:pPr>
        <w:pStyle w:val="Standard"/>
        <w:numPr>
          <w:ilvl w:val="0"/>
          <w:numId w:val="1"/>
        </w:numPr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estimate CONTINGENCY planning –</w:t>
      </w:r>
      <w:r>
        <w:rPr>
          <w:rFonts w:ascii="Verdana" w:hAnsi="Verdana"/>
          <w:sz w:val="22"/>
        </w:rPr>
        <w:t xml:space="preserve"> If we keep the crew longer, how much will it cost per hour?</w:t>
      </w:r>
    </w:p>
    <w:p w:rsidR="003B2A4A" w:rsidRDefault="003B2A4A">
      <w:pPr>
        <w:pStyle w:val="Standard"/>
        <w:ind w:firstLine="709"/>
        <w:rPr>
          <w:rFonts w:ascii="Verdana" w:hAnsi="Verdana"/>
          <w:sz w:val="22"/>
        </w:rPr>
      </w:pPr>
    </w:p>
    <w:p w:rsidR="003B2A4A" w:rsidRDefault="003B2A4A">
      <w:pPr>
        <w:pStyle w:val="Standard"/>
        <w:ind w:firstLine="709"/>
        <w:rPr>
          <w:rFonts w:ascii="Verdana" w:hAnsi="Verdana"/>
          <w:sz w:val="22"/>
        </w:rPr>
      </w:pPr>
    </w:p>
    <w:p w:rsidR="003B2A4A" w:rsidRDefault="00013E83">
      <w:pPr>
        <w:pStyle w:val="Standard"/>
      </w:pPr>
      <w:r>
        <w:rPr>
          <w:rFonts w:ascii="Verdana" w:hAnsi="Verdana"/>
          <w:b/>
          <w:sz w:val="22"/>
          <w:u w:val="single"/>
        </w:rPr>
        <w:t>Algorithms, Processing and Conditions:</w:t>
      </w:r>
    </w:p>
    <w:p w:rsidR="003B2A4A" w:rsidRDefault="00013E83">
      <w:pPr>
        <w:pStyle w:val="Standard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ab/>
        <w:t>Get CONDITIONS &amp; RATES – File input into structured records</w:t>
      </w:r>
    </w:p>
    <w:p w:rsidR="003B2A4A" w:rsidRDefault="00013E83">
      <w:pPr>
        <w:pStyle w:val="Standard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ab/>
        <w:t>Make EMPLOYEE objects (must be objects to accommodate special pay conditions)</w:t>
      </w:r>
    </w:p>
    <w:p w:rsidR="003B2A4A" w:rsidRDefault="00013E83">
      <w:pPr>
        <w:pStyle w:val="Standard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ab/>
        <w:t>(early) Manual entry of daily work – console I/O</w:t>
      </w:r>
    </w:p>
    <w:p w:rsidR="003B2A4A" w:rsidRDefault="00013E83">
      <w:pPr>
        <w:pStyle w:val="Standard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ab/>
        <w:t xml:space="preserve">(later) file output of daily WORKSHEET, import &amp; processing of </w:t>
      </w:r>
      <w:r>
        <w:rPr>
          <w:rFonts w:ascii="Verdana" w:hAnsi="Verdana"/>
          <w:sz w:val="22"/>
        </w:rPr>
        <w:t>filled-out daily WORKSHEET</w:t>
      </w:r>
    </w:p>
    <w:p w:rsidR="003B2A4A" w:rsidRDefault="00013E83">
      <w:pPr>
        <w:pStyle w:val="Standard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ab/>
        <w:t>Compute each EMPLOYEE’S daily pay</w:t>
      </w:r>
    </w:p>
    <w:p w:rsidR="003B2A4A" w:rsidRDefault="00013E83">
      <w:pPr>
        <w:pStyle w:val="Standard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ab/>
        <w:t>Compute bottom-line INVOICE TOTAL (just the labor cost, before benefits)</w:t>
      </w:r>
    </w:p>
    <w:p w:rsidR="003B2A4A" w:rsidRDefault="00013E83">
      <w:pPr>
        <w:pStyle w:val="Standard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ab/>
        <w:t>Estimate “What-if” cost for management planning</w:t>
      </w:r>
    </w:p>
    <w:p w:rsidR="003B2A4A" w:rsidRDefault="00013E83">
      <w:pPr>
        <w:pStyle w:val="Standard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ab/>
        <w:t>Output TIME breakdown</w:t>
      </w:r>
    </w:p>
    <w:p w:rsidR="003B2A4A" w:rsidRDefault="00013E83">
      <w:pPr>
        <w:pStyle w:val="Standard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ab/>
        <w:t>Output PAYROLL INVOICE to screen</w:t>
      </w:r>
    </w:p>
    <w:p w:rsidR="003B2A4A" w:rsidRDefault="00013E83">
      <w:pPr>
        <w:pStyle w:val="Standard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ab/>
        <w:t>Output PAYROL</w:t>
      </w:r>
      <w:r>
        <w:rPr>
          <w:rFonts w:ascii="Verdana" w:hAnsi="Verdana"/>
          <w:sz w:val="22"/>
        </w:rPr>
        <w:t>L INVOICE to be compatible with existing INVOICE spreadsheet</w:t>
      </w:r>
    </w:p>
    <w:p w:rsidR="003B2A4A" w:rsidRDefault="00013E83">
      <w:pPr>
        <w:pStyle w:val="Standard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ab/>
      </w:r>
    </w:p>
    <w:p w:rsidR="003B2A4A" w:rsidRDefault="00013E83">
      <w:pPr>
        <w:pStyle w:val="Standard"/>
        <w:rPr>
          <w:rFonts w:ascii="Verdana" w:hAnsi="Verdana"/>
          <w:b/>
          <w:sz w:val="22"/>
          <w:u w:val="single"/>
        </w:rPr>
      </w:pPr>
      <w:r>
        <w:rPr>
          <w:rFonts w:ascii="Verdana" w:hAnsi="Verdana"/>
          <w:b/>
          <w:sz w:val="22"/>
          <w:u w:val="single"/>
        </w:rPr>
        <w:t>Notes/Restrictions:</w:t>
      </w:r>
    </w:p>
    <w:p w:rsidR="003B2A4A" w:rsidRDefault="00013E83">
      <w:pPr>
        <w:pStyle w:val="Standard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ab/>
        <w:t>MUST be: easy to use, thoroughly labelled, fast</w:t>
      </w:r>
    </w:p>
    <w:p w:rsidR="003B2A4A" w:rsidRDefault="00013E83">
      <w:pPr>
        <w:pStyle w:val="Standard"/>
        <w:rPr>
          <w:rFonts w:ascii="Verdana" w:hAnsi="Verdana"/>
          <w:b/>
          <w:sz w:val="22"/>
          <w:u w:val="single"/>
        </w:rPr>
      </w:pPr>
      <w:r>
        <w:rPr>
          <w:rFonts w:ascii="Verdana" w:hAnsi="Verdana"/>
          <w:b/>
          <w:sz w:val="22"/>
          <w:u w:val="single"/>
        </w:rPr>
        <w:t>Comments:</w:t>
      </w:r>
    </w:p>
    <w:p w:rsidR="003B2A4A" w:rsidRDefault="00013E83">
      <w:pPr>
        <w:pStyle w:val="Standard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ab/>
        <w:t>The tedious data entry was mostly eliminated. Getting field values for time was streamlined with the WORKSHEET. I</w:t>
      </w:r>
      <w:r>
        <w:rPr>
          <w:rFonts w:ascii="Verdana" w:hAnsi="Verdana"/>
          <w:sz w:val="22"/>
        </w:rPr>
        <w:t>t’s in a familiar format, and also provides data that’s useful on-site. (Can also be printed and stuck to a clipboard, or used with a tablet. It’s not program dependent once it’s generated.) Whichever spreadsheet program our Steward uses gives them the abi</w:t>
      </w:r>
      <w:r>
        <w:rPr>
          <w:rFonts w:ascii="Verdana" w:hAnsi="Verdana"/>
          <w:sz w:val="22"/>
        </w:rPr>
        <w:t>lity to copy &amp; paste repetitive values. Importing that WORKSHEET back into the PROGRAM gives us our figures to use in calculating pay.</w:t>
      </w:r>
    </w:p>
    <w:p w:rsidR="003B2A4A" w:rsidRDefault="003B2A4A">
      <w:pPr>
        <w:pStyle w:val="Standard"/>
        <w:rPr>
          <w:rFonts w:ascii="Verdana" w:hAnsi="Verdana"/>
          <w:sz w:val="22"/>
        </w:rPr>
      </w:pPr>
    </w:p>
    <w:p w:rsidR="003B2A4A" w:rsidRDefault="003B2A4A">
      <w:pPr>
        <w:pageBreakBefore/>
        <w:suppressAutoHyphens w:val="0"/>
        <w:rPr>
          <w:rFonts w:ascii="Verdana" w:hAnsi="Verdana"/>
          <w:sz w:val="22"/>
        </w:rPr>
      </w:pPr>
    </w:p>
    <w:p w:rsidR="003B2A4A" w:rsidRDefault="003B2A4A">
      <w:pPr>
        <w:pStyle w:val="Standard"/>
        <w:rPr>
          <w:rFonts w:ascii="Verdana" w:hAnsi="Verdana"/>
          <w:sz w:val="22"/>
        </w:rPr>
      </w:pPr>
    </w:p>
    <w:p w:rsidR="003B2A4A" w:rsidRDefault="00013E83">
      <w:pPr>
        <w:pStyle w:val="Standard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Initial Notes:</w:t>
      </w:r>
    </w:p>
    <w:p w:rsidR="003B2A4A" w:rsidRDefault="003B2A4A">
      <w:pPr>
        <w:pStyle w:val="Standard"/>
        <w:rPr>
          <w:rFonts w:ascii="Verdana" w:hAnsi="Verdana"/>
          <w:sz w:val="22"/>
        </w:rPr>
      </w:pPr>
    </w:p>
    <w:p w:rsidR="003B2A4A" w:rsidRDefault="00013E83">
      <w:pPr>
        <w:pStyle w:val="Standard"/>
      </w:pPr>
      <w:r>
        <w:rPr>
          <w:rFonts w:ascii="Verdana" w:hAnsi="Verdana"/>
          <w:sz w:val="22"/>
        </w:rPr>
        <w:t>Why do we need this software?</w:t>
      </w:r>
      <w:r>
        <w:rPr>
          <w:rFonts w:ascii="Verdana" w:hAnsi="Verdana"/>
          <w:sz w:val="22"/>
        </w:rPr>
        <w:t xml:space="preserve"> </w:t>
      </w:r>
      <w:r>
        <w:rPr>
          <w:rFonts w:ascii="Verdana" w:hAnsi="Verdana"/>
          <w:b/>
          <w:sz w:val="22"/>
          <w:u w:val="single"/>
        </w:rPr>
        <w:t>(USER STORIES)</w:t>
      </w:r>
    </w:p>
    <w:p w:rsidR="003B2A4A" w:rsidRDefault="003B2A4A">
      <w:pPr>
        <w:pStyle w:val="Standard"/>
        <w:rPr>
          <w:rFonts w:ascii="Verdana" w:hAnsi="Verdana"/>
          <w:sz w:val="22"/>
        </w:rPr>
      </w:pPr>
    </w:p>
    <w:p w:rsidR="003B2A4A" w:rsidRDefault="00013E83">
      <w:pPr>
        <w:pStyle w:val="Standard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“As a crew chief, I need to spend less time preparing payroll, so that I can attend to all my other duties.”</w:t>
      </w:r>
    </w:p>
    <w:p w:rsidR="003B2A4A" w:rsidRDefault="003B2A4A">
      <w:pPr>
        <w:pStyle w:val="Standard"/>
        <w:rPr>
          <w:rFonts w:ascii="Verdana" w:hAnsi="Verdana"/>
          <w:sz w:val="22"/>
        </w:rPr>
      </w:pPr>
    </w:p>
    <w:p w:rsidR="003B2A4A" w:rsidRDefault="00013E83">
      <w:pPr>
        <w:pStyle w:val="Standard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“As an employee, I need to see my payroll figures before I leave for the day, so that I know what my paycheck should look like.”</w:t>
      </w:r>
    </w:p>
    <w:p w:rsidR="003B2A4A" w:rsidRDefault="003B2A4A">
      <w:pPr>
        <w:pStyle w:val="Standard"/>
        <w:rPr>
          <w:rFonts w:ascii="Verdana" w:hAnsi="Verdana"/>
          <w:sz w:val="22"/>
        </w:rPr>
      </w:pPr>
    </w:p>
    <w:p w:rsidR="003B2A4A" w:rsidRDefault="00013E83">
      <w:pPr>
        <w:pStyle w:val="Standard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“As an employer’s production manager, I need to know costs, so that I can make good decisions.”</w:t>
      </w:r>
    </w:p>
    <w:p w:rsidR="003B2A4A" w:rsidRDefault="003B2A4A">
      <w:pPr>
        <w:pStyle w:val="Standard"/>
        <w:rPr>
          <w:rFonts w:ascii="Verdana" w:hAnsi="Verdana"/>
          <w:sz w:val="22"/>
        </w:rPr>
      </w:pPr>
    </w:p>
    <w:p w:rsidR="003B2A4A" w:rsidRDefault="00013E83">
      <w:pPr>
        <w:pStyle w:val="Standard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“As a crew chief, I need to be able to deliver payroll before I leave for the day—no matter how hectic the day’s been.”</w:t>
      </w:r>
    </w:p>
    <w:p w:rsidR="003B2A4A" w:rsidRDefault="003B2A4A">
      <w:pPr>
        <w:pStyle w:val="Standard"/>
        <w:rPr>
          <w:rFonts w:ascii="Verdana" w:hAnsi="Verdana"/>
          <w:sz w:val="22"/>
        </w:rPr>
      </w:pPr>
    </w:p>
    <w:p w:rsidR="003B2A4A" w:rsidRDefault="00013E83">
      <w:pPr>
        <w:pStyle w:val="Standard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 xml:space="preserve">“As the payroll department, we need </w:t>
      </w:r>
      <w:r>
        <w:rPr>
          <w:rFonts w:ascii="Verdana" w:hAnsi="Verdana"/>
          <w:sz w:val="22"/>
        </w:rPr>
        <w:t>to avoid late or mistaken paychecks for our crew, so that we don’t have people angry with us (or have employees in a hardship because they didn’t get paid correctly on time).”</w:t>
      </w:r>
    </w:p>
    <w:p w:rsidR="003B2A4A" w:rsidRDefault="003B2A4A">
      <w:pPr>
        <w:pStyle w:val="Standard"/>
        <w:rPr>
          <w:rFonts w:ascii="Verdana" w:hAnsi="Verdana"/>
          <w:sz w:val="22"/>
        </w:rPr>
      </w:pPr>
    </w:p>
    <w:p w:rsidR="003B2A4A" w:rsidRDefault="00013E83">
      <w:pPr>
        <w:pStyle w:val="Standard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“As a business agent, I need to be able to keep my stewards up-to-date on curre</w:t>
      </w:r>
      <w:r>
        <w:rPr>
          <w:rFonts w:ascii="Verdana" w:hAnsi="Verdana"/>
          <w:sz w:val="22"/>
        </w:rPr>
        <w:t>nt rates and conditions, so that field-work is contract compliant.”</w:t>
      </w:r>
    </w:p>
    <w:p w:rsidR="003B2A4A" w:rsidRDefault="003B2A4A">
      <w:pPr>
        <w:pStyle w:val="Standard"/>
        <w:rPr>
          <w:rFonts w:ascii="Verdana" w:hAnsi="Verdana"/>
          <w:sz w:val="22"/>
        </w:rPr>
      </w:pPr>
    </w:p>
    <w:p w:rsidR="003B2A4A" w:rsidRDefault="00013E83">
      <w:pPr>
        <w:pStyle w:val="Standard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Minimal Marketable Features:</w:t>
      </w:r>
    </w:p>
    <w:p w:rsidR="003B2A4A" w:rsidRDefault="00013E83">
      <w:pPr>
        <w:pStyle w:val="Standard"/>
        <w:numPr>
          <w:ilvl w:val="0"/>
          <w:numId w:val="2"/>
        </w:numPr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Accept rates &amp; conditions from file import</w:t>
      </w:r>
    </w:p>
    <w:p w:rsidR="003B2A4A" w:rsidRDefault="00013E83">
      <w:pPr>
        <w:pStyle w:val="Standard"/>
        <w:numPr>
          <w:ilvl w:val="0"/>
          <w:numId w:val="2"/>
        </w:numPr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Accept crew list (with job classification assignments) (could be manually entered, file I/O is wish-listed)</w:t>
      </w:r>
    </w:p>
    <w:p w:rsidR="003B2A4A" w:rsidRDefault="00013E83">
      <w:pPr>
        <w:pStyle w:val="Standard"/>
        <w:numPr>
          <w:ilvl w:val="0"/>
          <w:numId w:val="2"/>
        </w:numPr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 xml:space="preserve">Accept </w:t>
      </w:r>
      <w:r>
        <w:rPr>
          <w:rFonts w:ascii="Verdana" w:hAnsi="Verdana"/>
          <w:sz w:val="22"/>
        </w:rPr>
        <w:t>hours/shows for each employee</w:t>
      </w:r>
    </w:p>
    <w:p w:rsidR="003B2A4A" w:rsidRDefault="00013E83">
      <w:pPr>
        <w:pStyle w:val="Standard"/>
        <w:numPr>
          <w:ilvl w:val="0"/>
          <w:numId w:val="2"/>
        </w:numPr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Process daily pay for each employee accurately</w:t>
      </w:r>
    </w:p>
    <w:p w:rsidR="003B2A4A" w:rsidRDefault="00013E83">
      <w:pPr>
        <w:pStyle w:val="Standard"/>
        <w:numPr>
          <w:ilvl w:val="0"/>
          <w:numId w:val="2"/>
        </w:numPr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Add total pay figures for crew</w:t>
      </w:r>
    </w:p>
    <w:p w:rsidR="003B2A4A" w:rsidRDefault="00013E83">
      <w:pPr>
        <w:pStyle w:val="Standard"/>
        <w:numPr>
          <w:ilvl w:val="0"/>
          <w:numId w:val="2"/>
        </w:numPr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Display figures in a meaningful way</w:t>
      </w:r>
    </w:p>
    <w:p w:rsidR="00812C30" w:rsidRDefault="00812C30" w:rsidP="00812C30">
      <w:pPr>
        <w:pStyle w:val="Standard"/>
        <w:rPr>
          <w:rFonts w:ascii="Verdana" w:hAnsi="Verdana"/>
          <w:sz w:val="22"/>
        </w:rPr>
      </w:pPr>
    </w:p>
    <w:p w:rsidR="00812C30" w:rsidRDefault="00812C30" w:rsidP="00812C30">
      <w:pPr>
        <w:pStyle w:val="Standard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Some of my early notes:</w:t>
      </w:r>
    </w:p>
    <w:p w:rsidR="003B2A4A" w:rsidRDefault="00812C30">
      <w:pPr>
        <w:pStyle w:val="Standard"/>
        <w:rPr>
          <w:rFonts w:ascii="Verdana" w:hAnsi="Verdana"/>
          <w:sz w:val="22"/>
        </w:rPr>
      </w:pPr>
      <w:r>
        <w:rPr>
          <w:noProof/>
          <w:lang w:eastAsia="en-US" w:bidi="ar-SA"/>
        </w:rPr>
        <w:drawing>
          <wp:inline distT="0" distB="0" distL="0" distR="0" wp14:anchorId="1DA2F53C" wp14:editId="1078553D">
            <wp:extent cx="7589520" cy="370649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89520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C30" w:rsidRDefault="00812C30">
      <w:pPr>
        <w:pStyle w:val="Standard"/>
        <w:rPr>
          <w:rFonts w:ascii="Verdana" w:hAnsi="Verdana"/>
          <w:sz w:val="22"/>
        </w:rPr>
      </w:pPr>
    </w:p>
    <w:p w:rsidR="00812C30" w:rsidRDefault="00812C30">
      <w:pPr>
        <w:pStyle w:val="Standard"/>
        <w:rPr>
          <w:rFonts w:ascii="Verdana" w:hAnsi="Verdana"/>
          <w:sz w:val="22"/>
        </w:rPr>
      </w:pPr>
    </w:p>
    <w:p w:rsidR="00812C30" w:rsidRDefault="00812C30">
      <w:pPr>
        <w:pStyle w:val="Standard"/>
        <w:rPr>
          <w:rFonts w:ascii="Verdana" w:hAnsi="Verdana"/>
          <w:sz w:val="22"/>
        </w:rPr>
      </w:pPr>
    </w:p>
    <w:p w:rsidR="003B2A4A" w:rsidRDefault="00013E83">
      <w:pPr>
        <w:pStyle w:val="Standard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lastRenderedPageBreak/>
        <w:t>Burn Down Quick Notes</w:t>
      </w:r>
    </w:p>
    <w:p w:rsidR="003B2A4A" w:rsidRDefault="00013E83">
      <w:pPr>
        <w:pStyle w:val="Standard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 xml:space="preserve">1.0: </w:t>
      </w:r>
      <w:r>
        <w:rPr>
          <w:rFonts w:ascii="Verdana" w:hAnsi="Verdana"/>
          <w:sz w:val="22"/>
        </w:rPr>
        <w:tab/>
        <w:t>5 pts</w:t>
      </w:r>
    </w:p>
    <w:p w:rsidR="003B2A4A" w:rsidRDefault="00013E83">
      <w:pPr>
        <w:pStyle w:val="Standard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2.0:</w:t>
      </w:r>
      <w:r>
        <w:rPr>
          <w:rFonts w:ascii="Verdana" w:hAnsi="Verdana"/>
          <w:sz w:val="22"/>
        </w:rPr>
        <w:tab/>
        <w:t>5 pts (+5pts = 10pts)</w:t>
      </w:r>
    </w:p>
    <w:p w:rsidR="003B2A4A" w:rsidRDefault="00013E83">
      <w:pPr>
        <w:pStyle w:val="Standard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3.0:</w:t>
      </w:r>
      <w:r>
        <w:rPr>
          <w:rFonts w:ascii="Verdana" w:hAnsi="Verdana"/>
          <w:sz w:val="22"/>
        </w:rPr>
        <w:tab/>
        <w:t>13 pts (+10pts = 23 pts)</w:t>
      </w:r>
    </w:p>
    <w:p w:rsidR="003B2A4A" w:rsidRDefault="00013E83">
      <w:pPr>
        <w:pStyle w:val="Standard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4.0:</w:t>
      </w:r>
      <w:r>
        <w:rPr>
          <w:rFonts w:ascii="Verdana" w:hAnsi="Verdana"/>
          <w:sz w:val="22"/>
        </w:rPr>
        <w:tab/>
        <w:t xml:space="preserve">7 pts (+23 pts </w:t>
      </w:r>
      <w:r>
        <w:rPr>
          <w:rFonts w:ascii="Verdana" w:hAnsi="Verdana"/>
          <w:sz w:val="22"/>
        </w:rPr>
        <w:t>= 30 pts)</w:t>
      </w:r>
    </w:p>
    <w:p w:rsidR="003B2A4A" w:rsidRDefault="00013E83">
      <w:pPr>
        <w:pStyle w:val="Standard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It looks like I need to re-evaluate the point values for my early work. Iteration 3.0 moved quickly because of foundational work in 1.0 and 2.0.</w:t>
      </w:r>
    </w:p>
    <w:p w:rsidR="003B2A4A" w:rsidRDefault="003B2A4A">
      <w:pPr>
        <w:pStyle w:val="Standard"/>
        <w:rPr>
          <w:rFonts w:ascii="Verdana" w:hAnsi="Verdana"/>
          <w:sz w:val="22"/>
        </w:rPr>
      </w:pPr>
    </w:p>
    <w:p w:rsidR="003B2A4A" w:rsidRDefault="00013E83">
      <w:pPr>
        <w:pStyle w:val="Standard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Burn Down Chart</w:t>
      </w:r>
    </w:p>
    <w:p w:rsidR="003B2A4A" w:rsidRDefault="008312C1">
      <w:pPr>
        <w:pStyle w:val="Standard"/>
      </w:pPr>
      <w:r>
        <w:rPr>
          <w:noProof/>
          <w:lang w:eastAsia="en-US" w:bidi="ar-SA"/>
        </w:rPr>
        <w:drawing>
          <wp:inline distT="0" distB="0" distL="0" distR="0" wp14:anchorId="5249D2B9" wp14:editId="7025682D">
            <wp:extent cx="4752975" cy="4229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B2A4A" w:rsidRDefault="003B2A4A">
      <w:pPr>
        <w:pStyle w:val="Standard"/>
        <w:rPr>
          <w:rFonts w:ascii="Verdana" w:hAnsi="Verdana"/>
          <w:sz w:val="22"/>
        </w:rPr>
      </w:pPr>
    </w:p>
    <w:p w:rsidR="003B2A4A" w:rsidRDefault="00013E83">
      <w:pPr>
        <w:suppressAutoHyphens w:val="0"/>
        <w:rPr>
          <w:rFonts w:ascii="Verdana" w:hAnsi="Verdana"/>
          <w:b/>
          <w:u w:val="single"/>
        </w:rPr>
      </w:pPr>
      <w:r>
        <w:rPr>
          <w:rFonts w:ascii="Verdana" w:hAnsi="Verdana"/>
          <w:b/>
          <w:u w:val="single"/>
        </w:rPr>
        <w:t>Programming Journal</w:t>
      </w:r>
    </w:p>
    <w:p w:rsidR="003B2A4A" w:rsidRDefault="003B2A4A">
      <w:pPr>
        <w:suppressAutoHyphens w:val="0"/>
        <w:rPr>
          <w:rFonts w:ascii="Verdana" w:hAnsi="Verdana"/>
          <w:sz w:val="22"/>
          <w:szCs w:val="22"/>
        </w:rPr>
      </w:pPr>
    </w:p>
    <w:p w:rsidR="003B2A4A" w:rsidRDefault="00013E83">
      <w:pPr>
        <w:suppressAutoHyphens w:val="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Pre-Iteration</w:t>
      </w:r>
    </w:p>
    <w:p w:rsidR="003B2A4A" w:rsidRDefault="00013E83">
      <w:pPr>
        <w:suppressAutoHyphens w:val="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ab/>
        <w:t>read Agile Samurai Planning Section</w:t>
      </w:r>
    </w:p>
    <w:p w:rsidR="003B2A4A" w:rsidRDefault="00013E83">
      <w:pPr>
        <w:suppressAutoHyphens w:val="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ab/>
        <w:t xml:space="preserve">buy </w:t>
      </w:r>
      <w:r>
        <w:rPr>
          <w:rFonts w:ascii="Verdana" w:hAnsi="Verdana"/>
          <w:sz w:val="22"/>
          <w:szCs w:val="22"/>
        </w:rPr>
        <w:t>index cards</w:t>
      </w:r>
    </w:p>
    <w:p w:rsidR="003B2A4A" w:rsidRDefault="00013E83">
      <w:pPr>
        <w:suppressAutoHyphens w:val="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ab/>
        <w:t>Review IRL contracts, documents, &amp; field assets</w:t>
      </w:r>
    </w:p>
    <w:p w:rsidR="003B2A4A" w:rsidRDefault="00013E83">
      <w:pPr>
        <w:suppressAutoHyphens w:val="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ab/>
        <w:t>Extract relevant data for program</w:t>
      </w:r>
    </w:p>
    <w:p w:rsidR="003B2A4A" w:rsidRDefault="00013E83">
      <w:pPr>
        <w:suppressAutoHyphens w:val="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ab/>
        <w:t>Make notes, draw diagrams, plan program</w:t>
      </w:r>
    </w:p>
    <w:p w:rsidR="003B2A4A" w:rsidRDefault="00013E83">
      <w:pPr>
        <w:suppressAutoHyphens w:val="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Iteration 1.0</w:t>
      </w:r>
    </w:p>
    <w:p w:rsidR="003B2A4A" w:rsidRDefault="00013E83">
      <w:pPr>
        <w:suppressAutoHyphens w:val="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ab/>
        <w:t>Make up index cards, plan program, assign point values</w:t>
      </w:r>
    </w:p>
    <w:p w:rsidR="003B2A4A" w:rsidRDefault="00013E83">
      <w:pPr>
        <w:suppressAutoHyphens w:val="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ab/>
        <w:t>Initial planning (3 points)</w:t>
      </w:r>
    </w:p>
    <w:p w:rsidR="003B2A4A" w:rsidRDefault="00013E83">
      <w:pPr>
        <w:suppressAutoHyphens w:val="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ab/>
        <w:t xml:space="preserve">Build Labor Pool </w:t>
      </w:r>
      <w:r>
        <w:rPr>
          <w:rFonts w:ascii="Verdana" w:hAnsi="Verdana"/>
          <w:sz w:val="22"/>
          <w:szCs w:val="22"/>
        </w:rPr>
        <w:t>(1 point)</w:t>
      </w:r>
    </w:p>
    <w:p w:rsidR="003B2A4A" w:rsidRDefault="00013E83">
      <w:pPr>
        <w:suppressAutoHyphens w:val="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ab/>
        <w:t>Skeleton Program code (1 point)</w:t>
      </w:r>
    </w:p>
    <w:p w:rsidR="003B2A4A" w:rsidRDefault="00013E83">
      <w:pPr>
        <w:suppressAutoHyphens w:val="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ab/>
        <w:t>5 points earned</w:t>
      </w:r>
    </w:p>
    <w:p w:rsidR="003B2A4A" w:rsidRDefault="00013E83">
      <w:pPr>
        <w:suppressAutoHyphens w:val="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Iteration 2.0</w:t>
      </w:r>
    </w:p>
    <w:p w:rsidR="003B2A4A" w:rsidRDefault="00013E83">
      <w:pPr>
        <w:suppressAutoHyphens w:val="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ab/>
        <w:t>Build Employee class &amp; member functions (3 points)</w:t>
      </w:r>
    </w:p>
    <w:p w:rsidR="003B2A4A" w:rsidRDefault="00013E83">
      <w:pPr>
        <w:suppressAutoHyphens w:val="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ab/>
        <w:t>Deep research on contract &amp; relevant data (1 point)</w:t>
      </w:r>
    </w:p>
    <w:p w:rsidR="003B2A4A" w:rsidRDefault="00013E83">
      <w:pPr>
        <w:suppressAutoHyphens w:val="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ab/>
        <w:t>Rates &amp; conditions (build structures, build file imports) (1 point)</w:t>
      </w:r>
    </w:p>
    <w:p w:rsidR="003B2A4A" w:rsidRDefault="00013E83">
      <w:pPr>
        <w:suppressAutoHyphens w:val="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ab/>
        <w:t>5 point</w:t>
      </w:r>
      <w:r>
        <w:rPr>
          <w:rFonts w:ascii="Verdana" w:hAnsi="Verdana"/>
          <w:sz w:val="22"/>
          <w:szCs w:val="22"/>
        </w:rPr>
        <w:t>s earned</w:t>
      </w:r>
    </w:p>
    <w:p w:rsidR="003B2A4A" w:rsidRDefault="00013E83">
      <w:pPr>
        <w:suppressAutoHyphens w:val="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Iteration 3.0</w:t>
      </w:r>
    </w:p>
    <w:p w:rsidR="003B2A4A" w:rsidRDefault="00013E83">
      <w:pPr>
        <w:suppressAutoHyphens w:val="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ab/>
        <w:t>Preliminary UI (3 points)</w:t>
      </w:r>
    </w:p>
    <w:p w:rsidR="003B2A4A" w:rsidRDefault="00013E83">
      <w:pPr>
        <w:suppressAutoHyphens w:val="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  <w:t>I minimized repetitive data entry by building a worksheet to be filled out onsite</w:t>
      </w:r>
    </w:p>
    <w:p w:rsidR="003B2A4A" w:rsidRDefault="00013E83">
      <w:pPr>
        <w:suppressAutoHyphens w:val="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ab/>
        <w:t>Diagram &amp; program rates &amp; conditions (5 points)</w:t>
      </w:r>
      <w:r>
        <w:rPr>
          <w:rFonts w:ascii="Verdana" w:hAnsi="Verdana"/>
          <w:sz w:val="22"/>
          <w:szCs w:val="22"/>
        </w:rPr>
        <w:tab/>
      </w:r>
    </w:p>
    <w:p w:rsidR="003B2A4A" w:rsidRDefault="00013E83">
      <w:pPr>
        <w:suppressAutoHyphens w:val="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lastRenderedPageBreak/>
        <w:tab/>
        <w:t>Build working time sheet ! (5 points)</w:t>
      </w:r>
    </w:p>
    <w:p w:rsidR="003B2A4A" w:rsidRDefault="00013E83">
      <w:pPr>
        <w:suppressAutoHyphens w:val="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  <w:t xml:space="preserve">It started to get exciting at </w:t>
      </w:r>
      <w:r>
        <w:rPr>
          <w:rFonts w:ascii="Verdana" w:hAnsi="Verdana"/>
          <w:sz w:val="22"/>
          <w:szCs w:val="22"/>
        </w:rPr>
        <w:t>this point. &lt;Frankenstein&gt; IT'S ALIVE!!!&lt;/Frankenstein&gt;</w:t>
      </w:r>
    </w:p>
    <w:p w:rsidR="003B2A4A" w:rsidRDefault="00013E83">
      <w:pPr>
        <w:suppressAutoHyphens w:val="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ab/>
        <w:t>13 points earned</w:t>
      </w:r>
    </w:p>
    <w:p w:rsidR="003B2A4A" w:rsidRDefault="00013E83">
      <w:pPr>
        <w:suppressAutoHyphens w:val="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Iteration 3.5</w:t>
      </w:r>
    </w:p>
    <w:p w:rsidR="003B2A4A" w:rsidRDefault="00013E83">
      <w:pPr>
        <w:suppressAutoHyphens w:val="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ab/>
        <w:t>Compute Daily pay per employee (3 points)</w:t>
      </w:r>
    </w:p>
    <w:p w:rsidR="003B2A4A" w:rsidRDefault="00013E83">
      <w:pPr>
        <w:suppressAutoHyphens w:val="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Iteration 4.0</w:t>
      </w:r>
    </w:p>
    <w:p w:rsidR="003B2A4A" w:rsidRDefault="00013E83">
      <w:pPr>
        <w:suppressAutoHyphens w:val="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ab/>
        <w:t>Estimate contingency costs (1 point)</w:t>
      </w:r>
    </w:p>
    <w:p w:rsidR="003B2A4A" w:rsidRDefault="00013E83">
      <w:pPr>
        <w:suppressAutoHyphens w:val="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  <w:t>(Management often wants a cost estimate to decide whether to keep the c</w:t>
      </w:r>
      <w:r>
        <w:rPr>
          <w:rFonts w:ascii="Verdana" w:hAnsi="Verdana"/>
          <w:sz w:val="22"/>
          <w:szCs w:val="22"/>
        </w:rPr>
        <w:t xml:space="preserve">rew longer. It needs </w:t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  <w:t>to be based on the current rate condition: Straight time, Overtime, &amp;c. )</w:t>
      </w:r>
    </w:p>
    <w:p w:rsidR="003B2A4A" w:rsidRDefault="00013E83">
      <w:pPr>
        <w:suppressAutoHyphens w:val="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ab/>
        <w:t>Display /File export Daily Payroll Invoice (3 points)</w:t>
      </w:r>
    </w:p>
    <w:p w:rsidR="003B2A4A" w:rsidRDefault="00013E83">
      <w:pPr>
        <w:suppressAutoHyphens w:val="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ab/>
        <w:t>7 points earned</w:t>
      </w:r>
    </w:p>
    <w:p w:rsidR="003B2A4A" w:rsidRDefault="003B2A4A">
      <w:pPr>
        <w:suppressAutoHyphens w:val="0"/>
        <w:rPr>
          <w:rFonts w:ascii="Verdana" w:hAnsi="Verdana"/>
          <w:sz w:val="22"/>
          <w:szCs w:val="22"/>
        </w:rPr>
      </w:pPr>
    </w:p>
    <w:p w:rsidR="003B2A4A" w:rsidRDefault="00013E83">
      <w:pPr>
        <w:suppressAutoHyphens w:val="0"/>
        <w:rPr>
          <w:rFonts w:ascii="Verdana" w:hAnsi="Verdana"/>
          <w:sz w:val="22"/>
        </w:rPr>
      </w:pPr>
      <w:r>
        <w:rPr>
          <w:rFonts w:ascii="Verdana" w:hAnsi="Verdana"/>
          <w:sz w:val="22"/>
          <w:szCs w:val="22"/>
        </w:rPr>
        <w:t xml:space="preserve">It works! It processes crew data, and gives a time sheet and payroll in seconds, </w:t>
      </w:r>
      <w:r>
        <w:rPr>
          <w:rFonts w:ascii="Verdana" w:hAnsi="Verdana"/>
          <w:sz w:val="22"/>
          <w:szCs w:val="22"/>
        </w:rPr>
        <w:t xml:space="preserve">whereas it takes an hour or two to do it by hand. For 20-200 employees, it's a full-time gig. I could reduce that to just a few minutes.  </w:t>
      </w:r>
    </w:p>
    <w:p w:rsidR="003B2A4A" w:rsidRDefault="00013E83">
      <w:pPr>
        <w:suppressAutoHyphens w:val="0"/>
        <w:rPr>
          <w:rFonts w:ascii="Verdana" w:hAnsi="Verdana"/>
          <w:b/>
          <w:sz w:val="56"/>
          <w:u w:val="single"/>
        </w:rPr>
      </w:pPr>
      <w:r>
        <w:rPr>
          <w:rFonts w:ascii="Verdana" w:hAnsi="Verdana"/>
          <w:b/>
          <w:sz w:val="56"/>
          <w:u w:val="single"/>
        </w:rPr>
        <w:t>Screen Caps</w:t>
      </w:r>
    </w:p>
    <w:p w:rsidR="003B2A4A" w:rsidRDefault="003B2A4A">
      <w:pPr>
        <w:pStyle w:val="Standard"/>
        <w:rPr>
          <w:rFonts w:ascii="Verdana" w:hAnsi="Verdana"/>
          <w:sz w:val="22"/>
        </w:rPr>
      </w:pPr>
    </w:p>
    <w:p w:rsidR="003B2A4A" w:rsidRDefault="00013E83">
      <w:pPr>
        <w:pStyle w:val="Standard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This is the final product. My data imported cleanly into the familiar invoice spreadsheet!</w:t>
      </w:r>
    </w:p>
    <w:p w:rsidR="003B2A4A" w:rsidRDefault="00013E83">
      <w:pPr>
        <w:pStyle w:val="Standard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(All the cal</w:t>
      </w:r>
      <w:r>
        <w:rPr>
          <w:rFonts w:ascii="Verdana" w:hAnsi="Verdana"/>
          <w:sz w:val="22"/>
        </w:rPr>
        <w:t>culations were done in my program, up to each employee’s GROSS WAGES. The TOTAL GROSS in the spreadsheet matched my in-program sum. Calculating benefits was not critical at this time.)</w:t>
      </w:r>
    </w:p>
    <w:p w:rsidR="003B2A4A" w:rsidRDefault="003B2A4A">
      <w:pPr>
        <w:pStyle w:val="Standard"/>
        <w:rPr>
          <w:rFonts w:ascii="Verdana" w:hAnsi="Verdana"/>
          <w:sz w:val="22"/>
        </w:rPr>
      </w:pPr>
    </w:p>
    <w:p w:rsidR="003B2A4A" w:rsidRDefault="004D6849">
      <w:pPr>
        <w:pStyle w:val="Standard"/>
      </w:pPr>
      <w:r>
        <w:rPr>
          <w:noProof/>
          <w:lang w:eastAsia="en-US" w:bidi="ar-SA"/>
        </w:rPr>
        <w:drawing>
          <wp:inline distT="0" distB="0" distL="0" distR="0" wp14:anchorId="1DFE3619" wp14:editId="62D46CE1">
            <wp:extent cx="7589520" cy="35464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89520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A4A" w:rsidRDefault="003B2A4A">
      <w:pPr>
        <w:pStyle w:val="Standard"/>
        <w:rPr>
          <w:rFonts w:ascii="Verdana" w:hAnsi="Verdana"/>
          <w:sz w:val="22"/>
        </w:rPr>
      </w:pPr>
    </w:p>
    <w:p w:rsidR="003B2A4A" w:rsidRDefault="004D6849">
      <w:pPr>
        <w:pStyle w:val="Standard"/>
      </w:pPr>
      <w:r>
        <w:rPr>
          <w:noProof/>
          <w:lang w:eastAsia="en-US" w:bidi="ar-SA"/>
        </w:rPr>
        <w:lastRenderedPageBreak/>
        <w:drawing>
          <wp:inline distT="0" distB="0" distL="0" distR="0" wp14:anchorId="6628E003" wp14:editId="7BAF59ED">
            <wp:extent cx="5362575" cy="67246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672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A4A" w:rsidRDefault="003B2A4A">
      <w:pPr>
        <w:pStyle w:val="Standard"/>
        <w:rPr>
          <w:rFonts w:ascii="Verdana" w:hAnsi="Verdana"/>
          <w:sz w:val="22"/>
        </w:rPr>
      </w:pPr>
    </w:p>
    <w:p w:rsidR="003B2A4A" w:rsidRDefault="00013E83">
      <w:pPr>
        <w:pStyle w:val="Standard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Here is what a CREW LIST or unfilled WORKSHEET looks like</w:t>
      </w:r>
    </w:p>
    <w:p w:rsidR="003B2A4A" w:rsidRDefault="003B2A4A">
      <w:pPr>
        <w:pStyle w:val="Standard"/>
        <w:rPr>
          <w:rFonts w:ascii="Verdana" w:hAnsi="Verdana"/>
          <w:sz w:val="22"/>
        </w:rPr>
      </w:pPr>
    </w:p>
    <w:p w:rsidR="003B2A4A" w:rsidRDefault="004D6849">
      <w:pPr>
        <w:pStyle w:val="Standard"/>
      </w:pPr>
      <w:r>
        <w:rPr>
          <w:noProof/>
          <w:lang w:eastAsia="en-US" w:bidi="ar-SA"/>
        </w:rPr>
        <w:drawing>
          <wp:inline distT="0" distB="0" distL="0" distR="0" wp14:anchorId="0F808263" wp14:editId="17BB908A">
            <wp:extent cx="4381500" cy="2266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A4A" w:rsidRDefault="003B2A4A">
      <w:pPr>
        <w:pStyle w:val="Standard"/>
        <w:rPr>
          <w:rFonts w:ascii="Verdana" w:hAnsi="Verdana"/>
          <w:sz w:val="22"/>
        </w:rPr>
      </w:pPr>
    </w:p>
    <w:p w:rsidR="003B2A4A" w:rsidRDefault="00013E83" w:rsidP="004D6849">
      <w:pPr>
        <w:pStyle w:val="Standard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br/>
      </w:r>
    </w:p>
    <w:p w:rsidR="003B2A4A" w:rsidRDefault="00013E83">
      <w:pPr>
        <w:pStyle w:val="Standard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T</w:t>
      </w:r>
      <w:r>
        <w:rPr>
          <w:rFonts w:ascii="Verdana" w:hAnsi="Verdana"/>
          <w:sz w:val="22"/>
        </w:rPr>
        <w:t>his is how it looks when it imports back into the program with field values entered</w:t>
      </w:r>
    </w:p>
    <w:p w:rsidR="003B2A4A" w:rsidRDefault="003B2A4A">
      <w:pPr>
        <w:pStyle w:val="Standard"/>
        <w:rPr>
          <w:rFonts w:ascii="Verdana" w:hAnsi="Verdana"/>
          <w:sz w:val="22"/>
        </w:rPr>
      </w:pPr>
    </w:p>
    <w:p w:rsidR="003B2A4A" w:rsidRDefault="004D6849">
      <w:pPr>
        <w:pStyle w:val="Standard"/>
      </w:pPr>
      <w:r>
        <w:rPr>
          <w:noProof/>
          <w:lang w:eastAsia="en-US" w:bidi="ar-SA"/>
        </w:rPr>
        <w:drawing>
          <wp:inline distT="0" distB="0" distL="0" distR="0" wp14:anchorId="72CD116B" wp14:editId="7F1E6360">
            <wp:extent cx="4486275" cy="21145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A4A" w:rsidRDefault="003B2A4A">
      <w:pPr>
        <w:pStyle w:val="Standard"/>
        <w:rPr>
          <w:rFonts w:ascii="Verdana" w:hAnsi="Verdana"/>
          <w:sz w:val="22"/>
        </w:rPr>
      </w:pPr>
    </w:p>
    <w:p w:rsidR="003B2A4A" w:rsidRDefault="00013E83">
      <w:pPr>
        <w:pStyle w:val="Standard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The TIME SHEET is simply a file output of what is displayed on the console screen as TIME SUMMARY</w:t>
      </w:r>
    </w:p>
    <w:p w:rsidR="003B2A4A" w:rsidRDefault="003B2A4A">
      <w:pPr>
        <w:pStyle w:val="Standard"/>
        <w:rPr>
          <w:rFonts w:ascii="Verdana" w:hAnsi="Verdana"/>
          <w:sz w:val="22"/>
        </w:rPr>
      </w:pPr>
    </w:p>
    <w:p w:rsidR="003B2A4A" w:rsidRDefault="003B2A4A">
      <w:pPr>
        <w:pStyle w:val="Standard"/>
        <w:rPr>
          <w:rFonts w:ascii="Verdana" w:hAnsi="Verdana"/>
          <w:sz w:val="22"/>
        </w:rPr>
      </w:pPr>
    </w:p>
    <w:p w:rsidR="003B2A4A" w:rsidRDefault="003B2A4A">
      <w:pPr>
        <w:pStyle w:val="Standard"/>
        <w:rPr>
          <w:rFonts w:ascii="Verdana" w:hAnsi="Verdana"/>
          <w:sz w:val="22"/>
        </w:rPr>
      </w:pPr>
    </w:p>
    <w:p w:rsidR="003B2A4A" w:rsidRDefault="003B2A4A">
      <w:pPr>
        <w:pStyle w:val="Standard"/>
        <w:rPr>
          <w:rFonts w:ascii="Verdana" w:hAnsi="Verdana"/>
          <w:sz w:val="22"/>
        </w:rPr>
      </w:pPr>
    </w:p>
    <w:p w:rsidR="003B2A4A" w:rsidRDefault="003B2A4A">
      <w:pPr>
        <w:pageBreakBefore/>
        <w:suppressAutoHyphens w:val="0"/>
        <w:rPr>
          <w:rFonts w:ascii="Verdana" w:hAnsi="Verdana"/>
          <w:sz w:val="44"/>
        </w:rPr>
      </w:pPr>
    </w:p>
    <w:p w:rsidR="003B2A4A" w:rsidRDefault="00013E83">
      <w:pPr>
        <w:pStyle w:val="Standard"/>
        <w:rPr>
          <w:rFonts w:ascii="Verdana" w:hAnsi="Verdana"/>
          <w:sz w:val="44"/>
        </w:rPr>
      </w:pPr>
      <w:r>
        <w:rPr>
          <w:rFonts w:ascii="Verdana" w:hAnsi="Verdana"/>
          <w:sz w:val="44"/>
        </w:rPr>
        <w:t>Source Code</w:t>
      </w:r>
    </w:p>
    <w:p w:rsidR="003B2A4A" w:rsidRDefault="003B2A4A">
      <w:pPr>
        <w:pStyle w:val="Standard"/>
        <w:rPr>
          <w:rFonts w:ascii="Verdana" w:hAnsi="Verdana"/>
          <w:sz w:val="22"/>
          <w:szCs w:val="22"/>
        </w:rPr>
      </w:pPr>
    </w:p>
    <w:p w:rsidR="003B2A4A" w:rsidRDefault="00013E83">
      <w:pPr>
        <w:pStyle w:val="Standard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*******************************************************</w:t>
      </w:r>
    </w:p>
    <w:p w:rsidR="003B2A4A" w:rsidRDefault="00013E83">
      <w:pPr>
        <w:pStyle w:val="Standard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Employee.h</w:t>
      </w:r>
    </w:p>
    <w:p w:rsidR="003B2A4A" w:rsidRDefault="00013E83">
      <w:pPr>
        <w:pStyle w:val="Standard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*******************************************************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#pragma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once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#ifndef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EMPLOYEE_H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#define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  <w:shd w:val="clear" w:color="auto" w:fill="FFFFFF"/>
          <w:lang w:bidi="ar-SA"/>
        </w:rPr>
        <w:t>EMPLOYEE_H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&lt;iostream&gt;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&lt;fstream&gt;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&lt;string&gt;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&lt;ctime&gt;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//raw time entry might come in a later release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&lt;time.h&gt;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"Structures.h"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std;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//make an Employee class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//employee specialties may inherit from this class</w:t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 xml:space="preserve"> as needed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DAY = 32;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Employee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{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protected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: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: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employeeNumber;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employeeName;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employeeBaseQualification;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employeeBaseQualificationSHORT;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employeeDailyAssignment;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//we can add other qualifications as needed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//employee time-related members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employeeDailySTHours;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employeeDailyOTHours;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employeeDailyDTHours;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employeeDailyMPHours;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employeeDailyShows;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employeeDailyTotalHours;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//employee pay-related members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employeeApplicableRateHourly;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mployeeApplicableRateShow;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employeeDailySTPay;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employeeDailyOTPay;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employeeDailyDTPay;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employeeDailyMPPay;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employeeDailyShowPay;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employeeDailyOtherPay;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employeeDailyTotalPay;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/* will track ongoing employee hours later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  <w:t>(adapt from part 1 final project)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  <w:t>double employeeDailySTHours[DAY];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  <w:t>double employeeDailyOTHours[DAY];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  <w:t>double employeeDailyDTHours[DAY];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  <w:t>double employeeDailyMPHours[DAY];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  <w:t>double empl</w:t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oyeeDailyShows[DAY];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  <w:t>double employeeDailySTPay[DAY];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  <w:t>double employeeDailyOTPay[DAY];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  <w:t>double employeeDailyDTPay[DAY];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  <w:t>double employeeDailyMPPay[DAY];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  <w:t>double employeeDailyShowPay[DAY];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  <w:t>double employeeDailyOtherPay[DAY];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  <w:t>*/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//default constructor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Employee()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{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employeeNumber = 99999;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employeeName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 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employeeBaseQualification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"Hand"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employeeBaseQualificationSHORT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"H"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employeeDailyAssignment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"Grip"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;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//employee time-related members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employeeDailySTHours = 0;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employeeDailyOTHours = 0;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employeeDailyDTHours = 0;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employeeDailyMPHours = 0;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employeeDailyShows = 0;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employeeDailyTotalHours = 0;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//employee pay-related members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employeeApplicableRateHourly = 0;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employeeApplicableRateShow = 0;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employeeDailySTPay = 0;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employeeDailyOTPay = 0;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employeeDailyDTPay = 0;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employeeDailyMPPay = 0;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employeeDailyShowPay = 0;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employeeDailyOtherPay = 0;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employeeDailyTotalPay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= 0;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/* will track ongoing employee pay later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  <w:t>(adapt from Part 1 final project)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  <w:t>employeeDailySTHours[DAY] = {};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  <w:t>employeeDailyOTHours[DAY] = {};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  <w:t>employeeDailyDTHours[DAY] = {};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  <w:t>employeeDailyMPHours[DAY] = {};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  <w:t xml:space="preserve">employeeDailyShows[DAY] = </w:t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{};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  <w:t>employeeDailySTPay[DAY] = {};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  <w:t>employeeDailySTPay[DAY] = {};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  <w:t>employeeDailySTPay[DAY] = {};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  <w:t>employeeDailySTPay[DAY] = {};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  <w:t>employeeDailyShowPay[DAY] = {};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  <w:t>employeeDailyOtherPay[DAY] = {};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  <w:t>*/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}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//contructor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Employee(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number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qualification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shortQual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assign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)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{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employeeNumber =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number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employeeName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employeeBaseQualification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qualification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employeeBaseQualificationSHORT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shortQual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employeeDailyAssignment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assign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}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//mutators &amp; accessors  for basic info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setEmployeeNumber(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);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setEmployeeName(</w:t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);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setEmployeeQualification(</w:t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);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setEmployeeQualificationSHORT(</w:t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);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setEmployeeDailyAssignment(</w:t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);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getEmployeeNumber();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getEmployeeName();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getEmployeeQualification();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get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EmployeeQualificationSHORT();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getEmployeeDailyAssignment();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//mutators &amp; accessors for hours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setEmployeeDailyWork(</w:t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EmployerContract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EmployerJobPayRates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Employee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);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setEmployeeDailySTHours(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);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setEmployeeDailyOTHours(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);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setEmployeeDailyDTHours(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);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setEmployeeDailyMPHours(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);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setEmployeeDailyShows(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);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setEmployeeDailyTotalHours(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);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getEmployeeDailySTHours();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getEmployeeDailyOTHours();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getEmployeeDailyDTHours();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getEmployeeDailyMPHours();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getEmployeeDailyShows();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getEmployeeDailyTotalHours();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//mutators &amp; accessors for pay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setEmployeeApplicableRateHourly(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);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setEmployeeApplicableRateShow(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);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setEmployeeDailySTPay(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);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setEmployeeDailyOTPay(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);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setEmployeeDailyDTPay(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);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setEmployeeDailyMPPay(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);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setEmployeeDailyShowPay(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);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setEmployeeDailyOtherPay(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);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setEmployeeDailyPayTotal(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dou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ble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);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getEmployeeApplicableHourlyRate();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getEmployeeApplicableShowRate();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getEmployeeDailySTPay();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getEmployeeDailyOTPay();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getEmployeeDailyDTPay();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getEmployeeDailyMPPay();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getEmployeeDailyShowPay();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getEmployeeDailyOtherPay();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getEmployeeDailyPayTotal();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//other member functions as needed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//destructor decla</w:t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ration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~Employee();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};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#endif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// !EMPLOYEE_H</w:t>
      </w:r>
    </w:p>
    <w:p w:rsidR="003B2A4A" w:rsidRDefault="003B2A4A">
      <w:pPr>
        <w:pStyle w:val="Standard"/>
        <w:rPr>
          <w:rFonts w:ascii="Verdana" w:hAnsi="Verdana"/>
          <w:sz w:val="22"/>
          <w:szCs w:val="22"/>
        </w:rPr>
      </w:pPr>
    </w:p>
    <w:p w:rsidR="003B2A4A" w:rsidRDefault="00013E83">
      <w:pPr>
        <w:pStyle w:val="Standard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*******************************************************</w:t>
      </w:r>
    </w:p>
    <w:p w:rsidR="003B2A4A" w:rsidRDefault="00013E83">
      <w:pPr>
        <w:pStyle w:val="Standard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Employee.cpp</w:t>
      </w:r>
    </w:p>
    <w:p w:rsidR="003B2A4A" w:rsidRDefault="00013E83">
      <w:pPr>
        <w:pStyle w:val="Standard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*******************************************************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&lt;iostream&gt;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&lt;fstream&gt;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&lt;string&gt;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&lt;cstdlib&gt;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"Employee.h"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"Structures.h"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std;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//mutators &amp; accessors for basic info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Employee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::setEmployeeNumber(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number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)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{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employeeNumber =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number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}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Employee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::setEmployeeName(</w:t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)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{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employeeName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}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Employee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::setEmployeeQualification(</w:t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qual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)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{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employeeBaseQualification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qual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}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Employee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::setEmployeeQualificationSHORT(</w:t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qualShort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)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{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employeeBaseQualificationSHORT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qualShort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}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Employee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::getEmployeeNumber()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{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employeeNumber;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}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Employee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::getEmployeeName()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{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employeeName;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}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Employee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::getEmployeeQualification()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{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employeeBaseQualification;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}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Employee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::getEmployeeQualificationSHORT()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{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employeeBaseQualificationSHORT;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}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//Member functions related to hours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Employee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::setEmployeeDailyWork( </w:t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EmployerContract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contract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EmployerJobPayRates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rates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Employee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emp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)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{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//declare local variables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choice, number;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tempHours =0, tempMPHours=0;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 yesNo2;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lastRenderedPageBreak/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valid =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;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//select a classification for [SELECTED EMPLOYEE]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'\n'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"Please select a job classification for "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emp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.employeeName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 :"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'\n'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"1  Steward"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'\t'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"2 Rigger"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'\t'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"3 Specialist"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'\n'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"4  Head"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'\t'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'\t'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"5 Programmer"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'\t'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"6 Grip"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'\n'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"Please make a selection: 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'\t'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cin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choice;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//validate user input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(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!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cin)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{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"Invalid Input. Try again. Enter #1-6: 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'\t'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cin.clear();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cin.ignore();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cin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choice;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}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(choice&lt;1 || choice&gt;6)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{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valid = !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//declare this attampt !valid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cin.clear();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//clear the input stream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cin.ignore();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//ignore invalid stuff.</w:t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"Invalid input. Try again. Enter #1-6: 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'\t'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; </w:t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//user prompt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cin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choice;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//try again...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}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//Assign Rate to each JobClassification choice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(choice == 1)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{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emp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.setEmployeeApplicableRateHourly(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rates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.StewardRateHourly);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emp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.setEmployeeApplicableRateShow(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rates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.StewardRateShow);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}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(choice == 2)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{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emp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.setEmployeeApplicableRateHourly(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rates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.RiggerRateHourly);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emp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.setEmployeeApplicableRateShow (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rates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.RiggerRateShow);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}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(choice == 3)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{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emp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.setEmployeeApplicableRateHourly (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rates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.SpecialistRateHourly);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emp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.setEmployeeApplicableRateShow (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rates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.SpecialistRateShow);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}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(choice == 4)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{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emp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.setEmployeeApplicableRateHourly (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rates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.HeadRateHourly);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emp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.setEmployeeApplicableRateShow (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rates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.HeadRateShow);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}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(choice == 5)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{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//this is where we use the base qualifications.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emp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.employeeBaseQualificationSHORT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==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"J"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)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{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emp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.setEmployeeApplicableRateHourly (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rates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.JourneymanRateHourly);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emp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.setEmployeeApplicableRateShow (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rates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.JourneymanRateShow);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}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emp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.employeeBaseQualificationSHORT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==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"A3"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||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emp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.employeeBaseQualificationSHORT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==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"A2"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||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emp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.employeeBaseQualificationSHORT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==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"A1"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)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{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emp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.setEmployeeApplicableRateHourly (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rates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.ApprenticeRateHourly);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emp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.setEmployeeApplicableRateShow (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rates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.ApprenticeRateShow);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}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emp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.employeeBaseQualificationSHORT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==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"H"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)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{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emp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.setEmployeeApplicableRateHourly(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rates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.HandRateHourly);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emp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.setEmployeeApplicableRateShow (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rates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.HandRateShow);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}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else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{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"ERROR. Employee does not have a base qualification. Will be paid hand rate."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'\n'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emp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.setEmployeeApplicableRateHourly(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rates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.HandRateHourly);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emp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.setEmployeeApplicableRateShow(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rates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.HandRateShow);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}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}</w:t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//close "choice == INT"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"Please enter the number of shows "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emp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.employeeName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 worked today (0 if none): 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'\t'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cin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number;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//validate input. Max 3 shows/day before idiot-checking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(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!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cin)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{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valid = !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"Invalid Input. Try again."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'\t'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cin.clear();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cin.ignore();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cin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number;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}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(number&gt;3)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{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"Did they really work 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number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 shows today? Y/N?"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cin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yesNo2;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(yesNo2 !=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'Y'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&amp;&amp; yesNo2 !=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'y'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&amp;&amp; yesNo2 !=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'N'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&amp;&amp; yesNo2 !=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'n'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)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{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"Invalid Input. Y or N? 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'\t'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cin.clear();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cin.ignore();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cin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yesNo2;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}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(yesNo2 ==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'N'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|| yesNo2 ==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'n'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)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{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cin.clear();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cin.ignore();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"How many shows did they REALLY work?"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'\t'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cin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number;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(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!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cin)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{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"Invalid Input. Try again."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'\t'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cin.clear();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cin.ignore();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cin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number;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}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}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} </w:t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//close idiot-check for number of shows worked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emp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.setEmployeeDailyShows(number);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//Hourly Work? YN, if Y, get hours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"Hourly work today? Y/N 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'\t'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cin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yesNo2;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(yesNo2 !=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'Y'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&amp;&amp; yesNo2 !=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'y'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&amp;&amp; yesNo2 !=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'N'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&amp;&amp; yesNo2 !=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'n'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)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{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"Invalid Input. Y or N? 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'\t'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cin.clear();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cin.ignore();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cin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yesNo2;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}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(yesNo2 ==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'Y'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|| yesNo2 ==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'y'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//yes, OK, more questions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{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'\n'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"Please enter the number of hours between CALL TIME and FIRST meal break: 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'\n'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cin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number;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(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!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cin)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{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"Invalid Input. Try again. 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'\t'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cin.clear();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cin.ignore();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cin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number;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}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(number &gt;6)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{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'\n'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"Did they really work 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number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 hours without a meal break? Y/N?"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cin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yesNo2;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(yesNo2 !=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'Y'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&amp;&amp; yesNo2 !=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'y'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&amp;&amp; yesNo2 !=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'N'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&amp;&amp; yesNo2 !=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'n'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)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{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"Invalid Input. Y or N? 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'\t'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cin.clear();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cin.ignore();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cin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yesNo2;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}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(yesNo2 ==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'N'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|| yesNo2 ==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'n'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)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{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cin.clear();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cin.ignore();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"How many hours did they REALLY work?"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'\t'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cin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number;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}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}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//if &lt;4 make equal to 4 (industry standard is 4 hour minimum)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(number &lt;= 4)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{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number = 4;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tempHours =  number;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}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(number = 5)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{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tempHours = number;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}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//if &gt;5, process Meal Penalty,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(number &gt;5)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{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tempHours = number;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tempMPHours = (number - 5);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}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 xml:space="preserve">"Please enter the number of hours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between CALLBACK and SECOND meal break: 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'\n'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"Enter 0 if none."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'\t'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cin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number;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(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!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cin)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{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"Invalid Input. Try again. 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'\t'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cin.clear();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cin.ignore();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cin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number;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}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(number &gt;6)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{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"Did they really work 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number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 hours without a meal break? Y/N?"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cin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yesNo2;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(yesNo2 !=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'Y'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&amp;&amp; yesNo2 !=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'y'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&amp;&amp; yesNo2 !=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'N'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&amp;&amp; yesNo2 !=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'n'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)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{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"Invalid Input. Y or N? 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'\t'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cin.clear();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cin.ignore();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cin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yesNo2;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}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(yesNo2 ==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'N'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|| yesNo2 ==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'n'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)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{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cin.clear();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cin.ignore();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"How many hours did they REALLY work?"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'\t'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cin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number;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}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}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 xml:space="preserve">//if &gt;5, process Meal Penalty, if &lt;2 make equal to 2 (industry standard is </w:t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2 hours pay after "lunch")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(number &lt; 2 )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{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number = 2;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tempHours = number;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}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(number &lt; 5)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{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tempHours = number;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}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//if &gt;5, process Meal Penalty,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(number &gt;5)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{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tempHours = number;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tempMPHours = (number - 5);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}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"Please enter the number of hours between CALLBACK and CUT: 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'\n'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"Enter 0 if none."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'\t'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cin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number;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(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!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cin)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{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"Invalid Input. Try again. 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'\t'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cin.clear();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cin.ignore();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cin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number;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}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(number &gt;6)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{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"Did they really work 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number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 hours without a meal break? Y/N?"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cin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yesNo2;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(yesNo2 !=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'Y'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&amp;&amp; yesNo2 !=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'y'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&amp;&amp; yesNo2 !=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'N'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&amp;&amp; yesNo2 !=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'n'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)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{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"Invalid Input. Y or N? 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'\t'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cin.clear();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cin.ignore();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cin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yesNo2;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}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(yesNo2 ==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'N'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|| yesNo2 ==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'n'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)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{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cin.clear();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cin.ignore();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"How many hours did they REALLY work?"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'\t'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cin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number;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}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}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//if &gt;5, process Meal Penalty, if &lt;2 make equal to 2 (industry standard is 2</w:t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 xml:space="preserve"> hours pay after "lunch")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(number &lt; 2)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{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number = 2;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tempHours = number;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}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(number &lt;5)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{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tempHours = number;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}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(number &gt;5)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{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tempHours = number;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tempMPHours = (number - 5);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}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emp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.setEmployeeDailyTotalHours(tempHours);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//if total &gt;8, process OT, if &gt;12, process DT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emp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.employeeDailyTotalHours &gt; 12)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{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emp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.setEmployeeDailySTHours(8);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emp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.setEmployeeDailyOTHours(4);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emp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.setEmployeeDailyDTHours  (tempHours - 12);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emp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.setEmployeeDailyMPHours(tempMPHours);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}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emp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.employeeDailyTotalHours&gt;8)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{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emp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.setEmployeeDailySTHours(8);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emp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.setEmployeeDailyOTHours (tempHours - 8);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emp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.setEmployeeDailyMPHours(tempMPHours);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}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else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{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emp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.setEmployeeDailySTHours (tempHours);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emp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.setEmployeeDailyMPHours(tempMPHours);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}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} </w:t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//close daily hourly input ( IF YES)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(yesNo2 ==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'n'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|| yesNo2 ==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'N'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)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"No hourly pay today."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'\n'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;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}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Employee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::setEmployeeDailySTHours(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st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)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lastRenderedPageBreak/>
        <w:t>{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employeeDailySTHours =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st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}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Employee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::setEmployeeDailyOTHours(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ot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)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{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employeeDailyOTHours =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ot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}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Employee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::setEmployeeDailyDTHours(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dt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)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{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employeeDailyDTHours =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dt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}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Employee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::setEmployeeDailyMPHours(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mp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)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{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employeeDailyMPHours =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mp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}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Employee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::setEmployeeDailyShows(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shows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)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{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employeeDailyShows =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shows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}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Employee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::setEmployeeDailyTotalHours(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total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)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{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employeeDailyTotalHours =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total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}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Employee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::getEmployeeDailySTHours()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{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employeeDailySTHours;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}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Employee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::getEmployeeDailyOTHours()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{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employeeDailyOTHours;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}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Employee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::getEmployeeDailyDTHours()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{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employeeDailyDTHours;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}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Employee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::getEmployeeDailyMPHours()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{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employeeDailyMPHours;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}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Employee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::getEmployeeDailyShows()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{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employeeDailyShows;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}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Employee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::getEmployeeDailyTotalHours()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{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employeeDailyTotalHours;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}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//member functions related to pay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Employee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::setEmployeeApplicableRateHourly(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hrRate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)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{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lastRenderedPageBreak/>
        <w:tab/>
        <w:t xml:space="preserve">employeeApplicableRateHourly =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hrRate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}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Employee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::setEmployeeApplicableRateShow(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showRate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)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{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employeeApplicableRateShow =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showRate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}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Employee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::setEmployeeDailyAssignment(</w:t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assign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)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{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employeeDailyAssignment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assign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}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Employee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::setEmployeeDailySTPay(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st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)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{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employeeDailySTPay =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st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}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Employee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::setEmployeeDailyOTPay(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ot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)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{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employeeDailyOTPay =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ot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}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Employee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::setEmployeeDailyDTPay(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dt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)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{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employeeDailyDTPay =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dt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}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Employee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::setEmployeeDailyMPPay(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mp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)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{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employeeDailyMPPay =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mp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}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Employee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::setEmployeeDailyShowPay(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showpay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)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{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employeeDailyShowPay =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showpay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}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Employee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::setEmployeeDailyOtherPay(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other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)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{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employeeDailyOtherPay =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other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}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Employee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::setEmployeeDailyPayTotal(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total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)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{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employeeDailyTotalPay =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total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}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Employee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::getEmployeeApplicableHourlyRate()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{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employeeApplicableRateHourly;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}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Employee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::getEmployeeApplicableShowRate()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{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employeeApplicableRateShow;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}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Employee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::getEmployeeDailyAssignment()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{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employeeDailyAssignment;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}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Employee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::getEmployeeDailySTPay()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{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employeeDailySTPay;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}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lastRenderedPageBreak/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Employee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::getEmployeeDailyOTPay()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{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employeeDailyOTPay;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}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Employee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::getEmployeeDailyDTPay()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{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employeeDailyDTPay;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}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Employee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::getEmployeeDailyMPPay()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{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employeeDailyMPPay;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}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Employee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::getEmployeeDailyShowPay()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{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employeeDailyShowPay;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}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Employee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::getEmployeeDailyOtherPay()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{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employeeDailyOtherPay;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}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Employee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::getEmployeeDailyPayTotal()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{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employeeDailyTotalPay;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}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//destructor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Employee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::~Employee()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{</w:t>
      </w:r>
    </w:p>
    <w:p w:rsidR="003B2A4A" w:rsidRDefault="00013E83">
      <w:pPr>
        <w:pStyle w:val="Standard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}</w:t>
      </w:r>
    </w:p>
    <w:p w:rsidR="003B2A4A" w:rsidRDefault="003B2A4A">
      <w:pPr>
        <w:pageBreakBefore/>
        <w:suppressAutoHyphens w:val="0"/>
        <w:rPr>
          <w:rFonts w:ascii="Verdana" w:hAnsi="Verdana"/>
          <w:sz w:val="22"/>
          <w:szCs w:val="22"/>
        </w:rPr>
      </w:pPr>
    </w:p>
    <w:p w:rsidR="003B2A4A" w:rsidRDefault="00013E83">
      <w:pPr>
        <w:pStyle w:val="Standard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*******************************************************</w:t>
      </w:r>
    </w:p>
    <w:p w:rsidR="003B2A4A" w:rsidRDefault="00013E83">
      <w:pPr>
        <w:pStyle w:val="Standard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Structures.h</w:t>
      </w:r>
    </w:p>
    <w:p w:rsidR="003B2A4A" w:rsidRDefault="00013E83">
      <w:pPr>
        <w:pStyle w:val="Standard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*******************************************************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&lt;iostream&gt;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&lt;fstream&gt;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&lt;string&gt;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&lt;ctime&gt;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//raw time entry might come in a later release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&lt;time.h&gt;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std;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/*</w:t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  <w:t>declare and define structures: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-Time &amp; Date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-EmployerContract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-EmployerRates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-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*/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//structure declarations &amp; default constructors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EmployerContract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{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EmployerName;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EmployerShortName;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FourHrMini;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//Industry Standard is a four-hour minimum for all field assignments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HrsBeforeMP;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//Number of hours before Meal Penalty is incurred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HrsBeforeOTdaily;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//Number of daily hours befo</w:t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re Overtime (time-and-a-half) is incurred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HrsBeforeOTweekly;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//Number of weekly hours before OT is incurred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otherOTconditions;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//Might there be any other condition that would incur Overtime(i.e., is Sunday OT on this contract?)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DaysOfWeekOTApplicable1;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//Days of the week that OT applies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DaysOfWeekOTApplicable2;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//Days of the week that OT applies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HrsBeforeDTdaily;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//Number of daily hours before Double Time is incurred</w:t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otherDTconditions;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//Might there be an</w:t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y other condition that would incur Double Time (i.e., insufficient turnaround)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MinHoursOffToAvoidTurnaroundPay;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NumberOfContractualHolidays;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HolidayDateCodes2016[11];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//Jan 1 is day 1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HolidayRatePremium;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//1.5 base rate if OT on hol</w:t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iday, 2 if DT on holiday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//Construct default values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EmployerContract()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{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EmployerName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"default"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EmployerShortName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"Def"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FourHrMini =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HrsBeforeMP = 5;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HrsBeforeOTdaily = 8;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HrsBeforeOTweekly = 40;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otherOTconditions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"none"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DaysOfWeekOTApplicable1 = 0;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DaysOfWeekOTApplicable2 = 0;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HrsBeforeDTdaily = 16;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otherDTconditions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"none"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MinHoursOffToAvoidTurnaroundPay = 8;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NumberOfContractualHolidays = 0;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HolidayRatePremium = 1.5;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HolidayDateCodes2016[11] = 0;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}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};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EmployerJobPayRates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{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MealPenaltyPercentageAsDec;  </w:t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//Some Meal Penalties are a percentage added to hourly pay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StewardRateHourly;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//Job classifications for hourly and "Show Call" pay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StewardRateShow;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RiggerRateHourly;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RiggerRateShow;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Sp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ecialistRateHourly;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SpecialistRateShow;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HeadRateHourly;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HeadRateShow;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JourneymanRateHourly;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JourneymanRateShow;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ApprenticeRateHourly;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ApprenticeRateShow;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HandRateHourly;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HandRateShow;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ProgrammerRateHourly;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ProgrammerRateShow;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 xml:space="preserve">//construct defaults   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EmployerJobPayRates()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{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MealPenaltyPercentageAsDec = 2;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StewardRateHourly = 22;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StewardRateShow = 110;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RiggerRateHourly = 24;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RiggerRateShow = 0;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SpecialistRateHourly = 20;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SpecialistRateShow = 95;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HeadRateHourly = 19;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HeadRateShow = 85;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JourneymanRateHourly =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18;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JourneymanRateShow = 80;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ApprenticeRateHourly = 14;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ApprenticeRateShow = 60;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HandRateHourly = 12;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HandRateShow = 50;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ProgrammerRateHourly = 60;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ProgrammerRateShow = 0;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}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};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#pragma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once</w:t>
      </w:r>
    </w:p>
    <w:p w:rsidR="003B2A4A" w:rsidRDefault="003B2A4A">
      <w:pPr>
        <w:pStyle w:val="Standard"/>
        <w:rPr>
          <w:rFonts w:ascii="Verdana" w:hAnsi="Verdana"/>
          <w:sz w:val="22"/>
          <w:szCs w:val="22"/>
        </w:rPr>
      </w:pPr>
    </w:p>
    <w:p w:rsidR="003B2A4A" w:rsidRDefault="003B2A4A">
      <w:pPr>
        <w:pageBreakBefore/>
        <w:suppressAutoHyphens w:val="0"/>
        <w:rPr>
          <w:rFonts w:ascii="Verdana" w:hAnsi="Verdana"/>
          <w:sz w:val="22"/>
          <w:szCs w:val="22"/>
        </w:rPr>
      </w:pPr>
    </w:p>
    <w:p w:rsidR="003B2A4A" w:rsidRDefault="00013E83">
      <w:pPr>
        <w:pStyle w:val="Standard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*********************************************</w:t>
      </w:r>
      <w:r>
        <w:rPr>
          <w:rFonts w:ascii="Verdana" w:hAnsi="Verdana"/>
          <w:sz w:val="22"/>
          <w:szCs w:val="22"/>
        </w:rPr>
        <w:t>**********</w:t>
      </w:r>
    </w:p>
    <w:p w:rsidR="003B2A4A" w:rsidRDefault="00013E83">
      <w:pPr>
        <w:pStyle w:val="Standard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Source.cpp</w:t>
      </w:r>
    </w:p>
    <w:p w:rsidR="003B2A4A" w:rsidRDefault="00013E83">
      <w:pPr>
        <w:pStyle w:val="Standard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*******************************************************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/*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Sarah Wood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C++ Part 2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FINAL PROJECT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"Steward's Payroll Tools"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**********************************************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This program presumes 2016!!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(in order to use for other years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*update holiday calendar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  <w:t>*implement leap-year checking)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**********************************************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Other presumptions/places to improve: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  <w:t>*One single time to start work for the whole crew (implement multiple start times - figure out elegant UI for th</w:t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at)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  <w:t>*One contract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  <w:t>*One Field Job ("Gig" "Call" "Show" In real life, this could be multiple days, but under the umbrella of one event.)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  <w:t>*One day (Multiple day tracking provisioned, could be implemented on a per-employee or per-client basis)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  <w:t>*Our workday</w:t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 xml:space="preserve"> is the first day of the Job.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*/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&lt;iostream&gt;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&lt;iomanip&gt;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&lt;fstream&gt;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&lt;string&gt;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&lt;ctime&gt;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//raw time entry might come in a later release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&lt;time.h&gt;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"Employee.h"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"Structures.h"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std;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//structure declarations &amp; definitions included in "structures.cpp"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//function prototypes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getContractData(</w:t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EmployerContract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);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getRatesData(</w:t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EmployerJobPayRates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);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makeCrewList(</w:t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Employee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*);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makeTimeSheet(</w:t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Employee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*);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MANUALinputDailyWork(</w:t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EmployerContract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EmployerJobPayRates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*, </w:t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Employee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*);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//IRL contract 9.0x, pg 6-7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FILEinputDailyWork(</w:t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EmployerContract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EmployerJo</w:t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bPayRates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*, </w:t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Employee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*);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//IRL contract 9.0x, pg 6-7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calculateDailyTotalPayPerEmployee(</w:t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Employee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*, </w:t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EmployerJobPayRates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*);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calculateTotalGrossForCrew(</w:t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Employee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*);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outputFiguresPerEmployee(</w:t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Employee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*);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contingentTotalGrossForCrew(</w:t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Employee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*);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//"What if" function for management planning purposes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testInput(</w:t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Employee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*, </w:t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EmployerJobPayRates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*);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//global variables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lastRenderedPageBreak/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day, month, hour, minute; </w:t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//time-based hours are on the wishlist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SIZE = 10; </w:t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//size of our labor Pool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invoiceTotal;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EmployerContract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GenericEmployerContract;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//condi</w:t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tions impacting pay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EmployerJobPayRates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EmployerRatesArray[2] 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//rates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//********************************************************************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//I ran into the "most vexing parse" problem in C++. I found it exceedingly difficult to overwrite my default con</w:t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structor.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//I instead built an array, so that default could be [0], and my working data could be[1].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//I think I didn't run into this in the part 1 final project, because I was using my defaults as test data.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//********************************************************************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//instantiate a pool of crew to draw from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//note: (emp#, name, baseQual, baseQualShort = J, a1, a2, a3, H, Assignment)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//make an array of test Employees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Employee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laborPool[SIZE] = {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Employee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(100,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"Tex Avery"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"Journeyman"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"J"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"Steward"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),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Employee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(110,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"Bugs Bunny"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"Journeyman"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"J"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"Rigger"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),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Employee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(160,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"Porky Pig"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"Journeyman"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"J"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"Head"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),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Employee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(8010,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"Daffy Duck"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"Apprentice 3"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"A3"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"Grip"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),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Employee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(8120,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"Elmer Fudd"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"Apprentice 2"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"A2"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"Grip"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),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Employee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(10120,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"Tweety Bird"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"Hand"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"H"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"Grip"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),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Employee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(10130,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"Sylvester Cat"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"Hand"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"H"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"Grip"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),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Employee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(10210,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"Yosemite Sam"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"Hand"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"H"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"Grip"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),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Employee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(10310,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"Gossamer"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"Hand"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"H"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"Grip"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),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Employee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(10440,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"Marvin Martian"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"Hand"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"H"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"Grip"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),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};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main()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{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//initialize console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"Steward's Payroll Tools"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'\n'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'\n'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"Your CREW LIST wil be generated."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'\n'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"For this release, your WORKSHEET has been filled out with test data."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'\n'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;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//get CONTRACT data (rates &amp; conditions),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getContractData(GenericEmployerContract);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getRatesData(EmployerRatesArray[1]);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//get CREW LIST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//(I thought I may not need a crew list. However, it is a great worksheet onsite. It will be used to automate work input.)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makeCrewList(laborPool);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//manual input of daily work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//MANUALinputDailyWork(GenericEmployerContract, EmployerRatesArray[1], laborPool);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//file import of daily work -- CREW LIST filled out in spreadsheet editor with hours/shows worked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FILEinputDailyWork(GenericEmployerContract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, EmployerRatesArray, laborPool);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//make TIME SHEET,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makeTimeSheet(laborPool);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//calculate total per day per employee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calculateDailyTotalPayPerEmployee(laborPool, EmployerRatesArray);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lastRenderedPageBreak/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//calculate total gross wages invoiced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calculateTotalGrossF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orCrew(laborPool);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//output table of figures per employee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outputFiguresPerEmployee(laborPool);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//output total gross, based on contingencies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contingentTotalGrossForCrew(laborPool);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//testInput(laborPool, EmployerRatesArray);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//Keep window open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"Press ENTER to close program."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endl;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cin.ignore(256,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'\n'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);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cin.get();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}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getContractData(</w:t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EmployerContract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contract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)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{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//If we were working with multiple contracts, we could import the relevant one and send it into the appropriate structure.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//As currently scoped, this is a single-contract program, but I am building it to be scalable in the future.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fstream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contractData;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contractData.open(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"testContract.txt"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);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(contractData)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{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"Contract file opened successfully."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'\n'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contractData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contract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.EmployerName;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contractData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contract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.EmployerShortName;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contractData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contract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.FourHrMini;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contractData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contract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.HrsBeforeMP;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contractData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contract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.HrsBeforeOTdaily;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contractData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contract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.HrsBeforeOTweekly;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contractData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contract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.otherOTconditions;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contractData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contract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.HrsBeforeDTdaily;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contractData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contract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.otherDTconditions;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contractData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contract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.MinHoursOffToAvoidTurnaroundPay;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contractData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contract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.Num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berOfContractualHolidays;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contractData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contract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.HolidayRatePremium;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i = 1; i &lt; 11; i++)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{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contractData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contract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.HolidayDateCodes2016[i];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}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}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else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{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"Contract File Error."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'\n'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}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}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getRatesData(</w:t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EmployerJobPayRates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rates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)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{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ifstream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ratesData;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ratesData.open(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"testRates.txt"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);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(ratesData)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{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ratesData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rates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.MealPenaltyPercentageAsDec;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ratesData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rates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.StewardRateHourly;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ratesData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rates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.StewardRateShow;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ratesData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rates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.RiggerRateHourly;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ratesData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rates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.RiggerRateShow;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ratesData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rates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.SpecialistRateHourly;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ratesData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rates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.Spe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cialistRateShow;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ratesData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rates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.HeadRateHourly;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ratesData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rates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.HeadRateShow;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ratesData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rates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.JourneymanRateHourly;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ratesData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rates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.JourneymanRateShow;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ratesData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rates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.ApprenticeRateHourly;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ratesData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rates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.ApprenticeRateShow;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ratesData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rates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.HandRateHourly;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ratesData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rates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.HandRateShow;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ratesData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rates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.ProgrammerRateHourly;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ratesData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rates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.ProgrammerRateShow;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"Rates file opened successfully."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'\n'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}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}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MANUALinputDailyWork(</w:t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EmployerContract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contract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EmployerJobPayRates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rates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Employee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[])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{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//logic gates for daily work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//(is straight hourly, OT, DT, SHOW pay, penalties? other?)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//(dictated by CONTRACT data)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i = 0; i &lt; SIZE; i++)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{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//declare local variables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number, number2, number3;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tempHours = 0, tempMPHours = 0;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 yesNo2;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valid =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/*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  <w:t>//select a classification for [SELECTED EMPLOYEE]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  <w:t>cout &lt;&lt; '\n' &lt;&lt; "Ple</w:t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ase select a job classification for " &lt;&lt; laborPool[i].employeeName &lt;&lt; " :" &lt;&lt; '\n';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  <w:t>cout &lt;&lt; "1  Steward" &lt;&lt; '\t' &lt;&lt; "2 Rigger" &lt;&lt; '\t' &lt;&lt; "3 Specialist" &lt;&lt; '\n';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  <w:t>cout &lt;&lt; "4  Head" &lt;&lt; '\t' &lt;&lt; '\t' &lt;&lt; "5 Programmer" &lt;&lt; '\t' &lt;&lt; "6 Grip" &lt;&lt; '\n';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  <w:t xml:space="preserve">cout </w:t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&lt;&lt; "Please make a selection: " &lt;&lt; '\t';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  <w:t>cin &gt;&gt; choice;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  <w:t>//validate user input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  <w:t>while (!cin)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  <w:t>{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  <w:t>cout &lt;&lt; "Invalid Input. Try again. Enter #1-6: " &lt;&lt; '\t';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  <w:t>cin.clear();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  <w:t>cin.ignore();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  <w:t>cin &gt;&gt; choice;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  <w:t>}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  <w:t>while (choice&lt;1 || choice&gt;6)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  <w:t>{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lastRenderedPageBreak/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valid = !true;</w:t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  <w:t>//declare this attampt !valid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  <w:t>cin.clear();</w:t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  <w:t>//clear the input stream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  <w:t>cin.ignore();</w:t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  <w:t>//ignore invalid stuff.</w:t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  <w:t>cout &lt;&lt; "Invalid input. Try again. Enter #1-6: " &lt;&lt; '\t'; //user prompt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  <w:t>cin &gt;&gt; choice;</w:t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  <w:t>//try again...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  <w:t>}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  <w:t>//Assign Rate to each JobClassification choice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  <w:t>if (choice == 1)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  <w:t>{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  <w:t>laborPool[i].setEmployeeApplicableRateHourly(rates.StewardRateHourly);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  <w:t>laborPool[i].setEmployeeApplicableRateShow(rates.StewardRateShow);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  <w:t>}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  <w:t>else if (choi</w:t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ce == 2)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  <w:t>{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  <w:t>laborPool[i].setEmployeeApplicableRateHourly(rates.RiggerRateHourly);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  <w:t>laborPool[i].setEmployeeApplicableRateShow(rates.RiggerRateShow);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  <w:t>}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  <w:t>else if (choice == 3)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  <w:t>{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laborPool[i].setEmployeeApplicableRateHourly(rates.SpecialistRateHourly);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  <w:t>laborPool[i].setEmployeeApplicableRateShow(rates.SpecialistRateShow);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  <w:t>}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  <w:t>else if (choice == 4)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  <w:t>{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  <w:t>laborPool[i].setEmployeeApplicableRateHourly(rates.HeadRateHourly);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laborPool[i].setEmployeeApplicableRateShow(rates.HeadRateShow);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  <w:t>}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  <w:t>else if (choice == 5)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  <w:t>{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  <w:t>//this is where we use the base qualifications.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  <w:t>if (laborPool[i].employeeBaseQualificationSHORT == "J")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  <w:t>{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  <w:t>laborPool[i].setEmployeeApplicableRateHo</w:t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urly(rates.JourneymanRateHourly);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  <w:t>laborPool[i].setEmployeeApplicableRateShow(rates.JourneymanRateShow);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  <w:t>}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  <w:t>else if (laborPool[i].employeeBaseQualificationSHORT == "A3" || laborPool[i].employeeBaseQualificationSHORT == "A2" || laborPool[i].employee</w:t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BaseQualificationSHORT == "A1")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  <w:t>{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  <w:t>laborPool[i].setEmployeeApplicableRateHourly(rates.ApprenticeRateHourly);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  <w:t>laborPool[i].setEmployeeApplicableRateShow(rates.ApprenticeRateShow);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  <w:t>}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  <w:t>else if (laborPool[i].employeeBaseQualificationSHORT == "H"</w:t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)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  <w:t>{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  <w:t>laborPool[i].setEmployeeApplicableRateHourly(rates.HandRateHourly);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  <w:t>laborPool[i].setEmployeeApplicableRateShow(rates.HandRateShow);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  <w:t>}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  <w:t>else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  <w:t>{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  <w:t xml:space="preserve">cout &lt;&lt; "ERROR. Employee does not have a base qualification. Will be paid hand rate." </w:t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&lt;&lt; '\n';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  <w:t>laborPool[i].setEmployeeApplicableRateHourly(rates.HandRateHourly);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  <w:t>laborPool[i].setEmployeeApplicableRateShow(rates.HandRateShow);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  <w:t>}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  <w:t>}//close "choice == INT"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ab/>
        <w:t>*/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"Please enter the number of shows 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laborPool[i].employeeName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 worked today (0 if none): 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'\t'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cin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number;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//validate input. Max 3 shows/day before idiot-checking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(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!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cin)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{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valid = !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"Invalid Input. Try again."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'\t'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cin.clear();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cin.ignore();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cin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number;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}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(number&gt;3)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{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"Did they really work 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number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 shows today? Y/N?"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cin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yesNo2;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(yesNo2 !=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'Y'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&amp;&amp; yesNo2 !=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'y'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&amp;&amp; yesNo2 !=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'N'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&amp;&amp; yesNo2 !=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'n'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)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{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"Invalid Input. Y or N? 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'\t'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cin.clear();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cin.ignore();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cin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yesNo2;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}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(yesNo2 ==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'N'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|| yesNo2 ==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'n'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)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{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cin.clear();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cin.ignore();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"How many shows did they REALLY work?"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'\t'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cin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number;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(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!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cin)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{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"Invalid Input. Try again."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'\t'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cin.clear();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cin.ignore();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cin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number;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}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}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} </w:t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//close idiot-check for number of shows worked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laborPool[i].setEmployeeDailyShows(number);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 xml:space="preserve">//Hourly Work? get </w:t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hours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'\n'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"Please enter the number of hours between CALL TIME and FIRST meal break: 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'\n'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cin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number;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(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!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cin)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{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"Invalid Input. Try again. 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'\t'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cin.clear();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cin.ignore();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cin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number;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}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(number &gt;6)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{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'\n'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"Did they really work 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number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 hours without a meal break? Y/N?"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cin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yesNo2;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(yesNo2 !=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'Y'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&amp;&amp; yesNo2 !=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'y'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&amp;&amp; yesNo2 !=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'N'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&amp;&amp; yesNo2 !=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'n'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)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{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"Invalid Input. Y or N? 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'\t'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cin.clear();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cin.ignore();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cin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yesNo2;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}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(yesNo2 ==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'N'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|| yesNo2 ==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'n'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)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{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cin.clear();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cin.ignore();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"How many hours did they REALLY work?"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'\t'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cin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number;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}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}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//if &lt;4 make equal to 4 (industry standard is 4 hour minimum)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(number &lt;= 4)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{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number = 4;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tempHours = number;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}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(number &lt;= 5)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{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tempHours = number;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}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//if &gt;5, process Meal Penalty,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(number &gt;5)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{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tempHours = number;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tempMPHours = (number - 5);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}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"Please enter the number of hours between CALLBACK and SECOND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 xml:space="preserve"> meal break: 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'\n'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"Enter 0 if none."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'\t'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cin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number2;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(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!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cin)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{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"Invalid Input. Try again. 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'\t'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cin.clear();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cin.ignore();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cin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number2;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}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(number2 &gt;6)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{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"Did they really work 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number2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 hours without a meal break? Y/N?"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cin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yesNo2;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(yesNo2 !=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'Y'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&amp;&amp; yesNo2 !=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'y'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&amp;&amp; yesNo2 !=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'N'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&amp;&amp; yesNo2 !=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'n'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)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{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"Invalid Input. Y or N? 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'\t'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cin.clear();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cin.ignore();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cin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yesNo2;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}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(yesNo2 ==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'N'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|| yesNo2 ==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'n'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)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{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cin.clear();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cin.ignore();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"How many hours did they REALLY work?"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'\t'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cin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number2;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}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}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//if &gt;5, process Meal Penalty, if &lt;2 make equal to 2 (industry standard is 2 hours</w:t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 xml:space="preserve"> pay after "lunch")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(number2 == 0)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{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tempHours += 0;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}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(number2&gt;0 &amp;&amp; number2 &lt; 2)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{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number2 = 2;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tempHours += number2;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}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(number2 &lt;= 5)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{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tempHours += number2;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}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//if &gt;5, process Meal Penalty,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(number2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&gt;5)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{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tempHours += number2;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tempMPHours += (number2 - 5);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}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"Please enter the number of hours between CALLBACK and CUT: 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'\n'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"Enter 0 if none."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'\t'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cin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number3;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(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!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cin)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{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"Invalid Input. Try again. 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'\t'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cin.clear();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cin.ignore();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cin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number3;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}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(number3 &gt;6)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{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"Did they really work 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number3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 hours without a meal break? Y/N?"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cin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yesNo2;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(yesNo2 !=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'Y'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&amp;&amp; yesNo2 !=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'y'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&amp;&amp; yesNo2 !=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'N'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&amp;&amp; yesNo2 !=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'n'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)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{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"Invalid Input. Y or N? 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'\t'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cin.clear();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cin.ignore();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cin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yesNo2;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}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(yesNo2 ==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'N'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|| yesNo2 ==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'n'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)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{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cin.clear();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cin.ignore();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"How many hours did they REALLY work?"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'\t'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cin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number3;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}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}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//if &gt;5, process Meal Penalty, if &lt;2 make equal to 2 (industry standard is 2 hours pay after "lunch")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(number3 == 0)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{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tempHours += 0;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}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(number3&gt;0 &amp;&amp; number3 &lt; 2)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{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number3 = 2;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tempHours += number3;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}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(number3 &lt;=5)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{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tempHours += number3;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}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(number3 &gt;5)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{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tempHours += number3;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tempMPHours += (number3 - 5);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}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laborPool[i].setEmployeeDailyTotalHours(tempHours);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 xml:space="preserve">//if total &gt;8, process OT, if &gt;12, process </w:t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DT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(tempHours &gt; 12)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{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laborPool[i].setEmployeeDailySTHours(8);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laborPool[i].setEmployeeDailyOTHours(4);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laborPool[i].setEmployeeDailyDTHours(tempHours - 12);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laborPool[i].setEmployeeDailyMPHours(tempMPHours);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}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(tempHours&gt;8)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{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laborPool[i].setEmployeeDailySTHours(8);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laborPool[i].setEmployeeDailyOTHours(tempHours - 8);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laborPool[i].setEmployeeDailyMPHours(tempMPHours);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}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else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{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laborPool[i].setEmployeeDailySTHours(tempHours);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laborPool[i].setEmployeeDailyMPHours(tempMPHours);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}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}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}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FILEinputDailyWork(</w:t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EmployerContract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contract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EmployerJobPayRates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*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rates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Employee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[])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{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workTemp1, showsTemp, hours1Temp, hours2Temp, hours3Temp, tempMPHours=0;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tempAssignment;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ifstream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crewWorksheet;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crewWorksheet.open(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"crewWorksheet.txt"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ios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::in);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crewWorksheet.ignore(256,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'\n'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); </w:t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 xml:space="preserve">//ignore the </w:t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first line. It's only headers.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i = 0; i &lt; SIZE ; i++)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{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//read from the worksheet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crewWorksheet.ignore(20,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'\t'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); </w:t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//ignore the first field (emp name)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crewWorksheet.ignore(20,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'\t'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); </w:t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//ignore the second field (emp#)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crewWorksheet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 tempAssignment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showsTemp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hours1Temp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hours2Temp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hours3Temp;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//assign temp values read from worksheet to Employee object values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laborPool[i].setEmployeeDailyShows(showsTemp);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//workTemp1 = (hours1Temp + hours2Temp + hours3Temp);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//laborPool[i].setEmployeeDailyTotalHours(workTemp1);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//*********************************************************************************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//Compute ST, OT, DT, MP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(hours1Temp &lt;= 4)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{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//set to 4 hour minimum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hours1Temp = 4;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workTemp1 = hours1Temp;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}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(hours1Temp &lt;= 5)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{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workTemp1 = hours1Temp;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}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//if &gt;5, process Meal Penalty,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(hours1Temp &gt;5)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{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workTemp1 = 5;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tempMPHours = (hours1Temp - 5);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}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(hours2Temp == 0)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{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workTemp1 += 0;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}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(hours2Temp&gt;0 &amp;&amp; hours2Temp &lt; 2)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{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hours2Temp = 2;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workTemp1 += hours2Temp;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}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(hours2Temp &lt;= 5)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{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workTemp1 += 5;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}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//if &gt;5, process Meal Penalty,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(hours2Temp &gt;5)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{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workTemp1 += hours2Temp;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tempMPHours += (hours2Temp - 5);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}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//if &gt;5, process Meal Penalty, if &lt;2 make equal to 2 (industry standard is 2 hours pay after "lunch")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(hours3Temp == 0)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{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workTemp1 += 0;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}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i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f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(hours3Temp&gt;0 &amp;&amp; hours3Temp &lt; 2)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{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hours3Temp = 2;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workTemp1 += hours3Temp;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}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(hours3Temp &lt;= 5)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{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workTemp1 += hours3Temp;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}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(hours3Temp &gt;5)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{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workTemp1 += hours3Temp;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tempMPHours += (hours3Temp - 5);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}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laborPool[i].setEmployeeDailyTotalHours(workTemp1);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//if total &gt;8, process OT, if &gt;12, pr</w:t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ocess DT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(workTemp1 &gt; 12)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{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laborPool[i].setEmployeeDailySTHours(8);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laborPool[i].setEmployeeDailyOTHours(4);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laborPool[i].setEmployeeDailyDTHours(workTemp1 - 12);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laborPool[i].setEmployeeDailyMPHours(tempMPHours);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}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(workTemp1&gt;8)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{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laborPool[i].setEmployeeDailySTHours(8);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laborPool[i].setEmployeeDailyOTHours(workTemp1 - 8);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laborPool[i].setEmployeeDailyMPHours(tempMPHours);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}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else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{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laborPool[i].setEmployeeDailySTHours(workTemp1);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laborPool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[i].setEmployeeDailyMPHours(tempMPHours);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}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}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}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testInput(</w:t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Employee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*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emp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EmployerJobPayRates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*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rates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)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{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cout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'\n'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rates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[1].MealPenaltyPercentageAsDec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'\n'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rates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[1].StewardRateHourly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'\n'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rates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[1].StewardRateShow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'\n'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rates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[1].RiggerRateHourly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'\n'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rates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[1].RiggerRateShow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'\n'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rates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[1].SpecialistRateHourly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'\n'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rates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[1].SpecialistRateShow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'\n'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rates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[1].HeadRateHourly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'\n'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rates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[1].HeadRateShow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'\n'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rates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[1].JourneymanRateHourly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'\n'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rates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[1].JourneymanRateShow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'\n'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rates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[1].ApprenticeRateHourly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'\n'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rates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[1].ApprenticeRateShow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'\n'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rates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[1].HandRateHourly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'\n'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rates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[1].HandRateShow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'\n'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rates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[1].ProgrammerRateHourly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'\n'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rates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[1].ProgrammerRateShow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'\n'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;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i = 0; i &lt; SIZE; i++)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laborPool[i].getEmployeeName()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'\t'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laborPool[i].getEmployeeNumber()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'\t'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laborPool[i].getEmployeeDailyTotalHours()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'\t'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laborPool[i].getEmployeeDailyShows()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'\t'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laborPool[i].getEmployeeDailyA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ssignment()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'\t'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laborPool[i].getEmployeeApplicableHourlyRate()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'\t'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laborPool[i].getEmployeeApplicableShowRate()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'\t'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laborPool[i].getEmployeeDailyPayTotal()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'\n'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}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makeCrewList(</w:t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Employee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*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emp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)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{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fstream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crewList;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crewList.open(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"crewList.txt"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ios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::out);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"Generating Crew List."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'\n'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crewList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"Name"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'\t'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"#"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'\t'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"Assignment"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'\t'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"Shows"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'\t'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"Hours1"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'\t'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"Hours2"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'\t'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"Hours3"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'\n'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i = 0; i &lt; SIZE; i++)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{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crewList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laborPool[i].getEmployeeName()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'\t'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laborPool[i].getEmployeeNumber()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'\t'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laborPool[i].getEmployeeDailyAssignment()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'\t'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'\t'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'\t'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'\n'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}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}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makeTimeSheet(</w:t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Employee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*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emp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)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lastRenderedPageBreak/>
        <w:t>{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ofstream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timeSheet;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timeSheet.open(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"timeSheet.txt"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ios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::out);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'\n'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"TIME SUMMARY"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'\n'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"Name"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'\t'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'\t'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"#"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'\t'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"ST"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'\t'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"OT"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'\t'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"DT"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'\t'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"MP"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'\t'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"Shows"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'\n'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timeSheet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"Name"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'\t'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"#"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'\t'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"ST"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'\t'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"OT"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'\t'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"DT"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'\t'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"MP"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'\t'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"Shows"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'\n'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;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i = 0; i &lt; SIZE; i++)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{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laborPool[i].getEmployeeName()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'\t'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laborPool[i].getEmployeeNumber()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'\t'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laborPool[i].getEmployeeDailySTHours()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'\t'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laborPool[i].getEmployeeDailyOTHours()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'\t'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laborPool[i].getEmployeeDailyDTHours()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'\t'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laborPool[i].getEmployeeDailyMPHours()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'\t'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laborPool[i].getEmployeeDailyShows()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'\n'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timeSheet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laborPool[i].getEmployeeName()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'\t'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laborPool[i].getEmployeeNumber()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'\t'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laborPool[i].getEmployeeDailySTHours()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'\t'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laborPool[i].getEmployeeDailyOTHours()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'\t'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laborPool[i].getEmployeeDailyDTHours()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'\t'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laborPool[i].getEmployeeDailyMPHours()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'\t'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laborPool[i].getEmployeeDailyShows()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'\n'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}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}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calculateDailyTotalPayPerEmployee(</w:t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Employee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*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emp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EmployerJobPayRates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*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rates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)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{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tempSTPay, tempOTPay, tempDTPay, tempMPPay, tempShowPay, tempTotalPay;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hourlyRate, showRate;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tempAssignment;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i = 0; i &lt; SIZE; i++)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{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//Assign Rate to each JobClassification choice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(laborPool[i].employeeDailyAssignment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==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"Steward"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)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{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hourlyRate =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rates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[1].StewardRateHourly;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showRate =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rates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[1].StewardRateShow;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}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(laborPool[i].employeeDailyAssignment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==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"Rigger"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)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{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hourlyRate =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rates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[1].RiggerRateHourly;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showRate =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rates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[1].RiggerRateShow;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}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(laborPool[i].employeeDailyAssignment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==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"Specialist"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)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{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hourlyRate =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rates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[1].SpecialistRateHourly;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showRate =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rates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[1].SpecialistRateShow;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}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(laborPool[i].employeeDailyAssignment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==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"Head"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)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{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hourlyRate =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rates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[1].HeadRateHourly;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showRate =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rates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[1].HeadRateShow;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}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(laborPool[i].employeeDailyAssignment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==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"Grip"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)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{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//this is where we use the base qualifications.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(laborPool[i].employeeBaseQualificationSHORT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==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"J"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)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{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hourlyRate =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rates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[1].JourneymanRateHourly;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showRate =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rates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[1].JourneymanRateShow;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}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(laborPool[i].employeeBaseQualificationSHORT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==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"A3"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|| laborPool[i].employeeBaseQualificationSHORT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==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"A2"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|| laborPool[i].employeeBaseQualificationSHORT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==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"A1"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)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{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hourlyRate =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rates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[1].ApprenticeRateHourly;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showRate =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rates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[1].ApprenticeRateShow;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}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(laborPool[i].employeeBaseQualificationSHORT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==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"H"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)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{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hourlyRate =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rates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[1].HandRateHourly;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showRate =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rates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[1].HandRateShow;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}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else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{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"ERROR. Employee does not have a base qualification. Will be paid hand rate."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'\n'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hourlyRate =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rates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[1].HandRateHourly;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showRate = 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rates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[1].HandRateShow;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}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}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//do math for pay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tempSTPay = (hourlyRate *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laborPool[i].employeeDailySTHours);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tempOTPay = (1.5 * (hourlyRate * laborPool[i].employeeDailyOTHours));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tempDTPay = (2 * (hourlyRate * laborPool[i].employeeDailyDTHours));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tempMPPay = (2 * (hourlyRate * laborPool[i].employeeDailyMPHours));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tempSh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owPay = (showRate * laborPool[i].employeeDailyShows);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tempTotalPay = (tempSTPay + tempOTPay + tempDTPay + tempMPPay + tempShowPay);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//store values in member variables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laborPool[i].setEmployeeApplicableRateHourly(hourlyRate);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laborPool[i].setEmploy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eeApplicableRateShow(showRate);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laborPool[i].setEmployeeDailySTPay(tempSTPay);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laborPool[i].setEmployeeDailyOTPay(tempOTPay);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laborPool[i].setEmployeeDailyDTPay(tempDTPay);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laborPool[i].setEmployeeDailyMPPay(tempMPPay);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laborPool[i].setEmployeeDa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ilyShowPay(tempShowPay);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laborPool[i].setEmployeeDailyPayTotal(tempTotalPay);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}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}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calculateTotalGrossForCrew(</w:t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Employee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*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emp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)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{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tempAccumulator=0, tempEmployeeDaily;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i = 0; i &lt; SIZE; i++)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{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tempEmployeeDaily = laborPool[i].employeeDailyTotalPay;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tempAccumulator += tempEmployeeDaily;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}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fixed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showpoint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setprecision(2)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'\n'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"Daily Invoice Total is: $"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tempAccumulator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'\n'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invoiceTotal = tempAccumulator;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}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contingentTotalGrossForCrew(</w:t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Employee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*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emp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)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{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currentHourlyCost, tempInvoiceTotal, tempAccumulator=0;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yesNo;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tempInvoiceTotal = invoiceTotal;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"Would you like to estimate costs if you keep the crew longer?"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'\n'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cin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yesNo;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(yesNo !=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'Y'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&amp;&amp; yesNo !=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'y'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&amp;&amp; yesNo !=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'N'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&amp;&amp; yesNo !=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'n'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)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{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"Invalid Input. Try again."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'\t'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cin.clear();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cin.ignore();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cin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yesNo;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}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//note: the crew chief is the bellwether in this case, because they are the first one on the clock, and the last one off the clock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//They have been "on" the longest, and will put in the most hours.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(yesNo ==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'Y'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|| yesNo ==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'y'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)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{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(laborPool[0].employeeDailyOTHours &gt; 0) </w:t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//if the crew chief is in OT, base estimate on OT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{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//add up crew rate, *1.5, make that current hourly cost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i = 0; i &lt; SIZE; i++)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{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tempAccumulator += laborPool[i].employeeApplicableRateHourl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y;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}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currentHourlyCost = (1.5 * tempAccumulator);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}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(laborPool[0].employeeDailyDTHours &gt; 0)</w:t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//if crew chief is in DT, base estimate on DT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{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//add up crew rate, *2.0, make that current hourly cost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i = 0; i &lt; SIZE; i++)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{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tempAccumulator += laborPool[i].employeeApplicableRateHourly;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}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currentHourlyCost = (2 * tempAccumulator);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}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//if crew chief in Straight Time, base estimate on Straight Time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{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i = 0; i &lt; SIZE; i++)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{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tempAccumulator += laborPool[i].employeeApplicableRateHourly;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}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currentHourlyCost = tempAccumulator;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}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fixed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showpoint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setprecision(2)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'\n'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"Your crew costs about $"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currentHourlyCost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 for each additional hour."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'\n'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"(Note, OT @ 8hours, DT @ 12hours.)"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'\n'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"FYI, your steward has been here for 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laborPool[0].emp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loyeeDailyTotalHours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 hours so far."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'\n'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'\n'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;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}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}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outputFiguresPerEmployee(</w:t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Employee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*</w:t>
      </w:r>
      <w:r>
        <w:rPr>
          <w:rFonts w:ascii="Consolas" w:hAnsi="Consolas" w:cs="Consolas"/>
          <w:color w:val="808080"/>
          <w:kern w:val="0"/>
          <w:sz w:val="19"/>
          <w:szCs w:val="19"/>
          <w:shd w:val="clear" w:color="auto" w:fill="FFFFFF"/>
          <w:lang w:bidi="ar-SA"/>
        </w:rPr>
        <w:t>emp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)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{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fstream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payrollInvoice;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payrollInvoice.open(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"testInvoice.txt"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ios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::out);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 xml:space="preserve">//This is formatted to accomodate real payroll invoices used in the field.  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 xml:space="preserve">//It will be tested with a real invoice that has been </w:t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"scrubbed" of any confidential data.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i = 0; i &lt; SIZE; i++)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{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payrollInvoice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laborPool[i].getEmployeeName()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'\t'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laborPool[i].getEmployeeDailyAssignment()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'\t'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laborPool[i].getEmployeeApplicableHourlyRate()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'\t'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laborPool[i].getEmployeeDailySTHours()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'\t'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laborPool[i].getEmployeeDailySTPay()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'\t'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laborPool[i].getEmployeeDailyOTHours()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'\t'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laborPool[i].getEmployeeDa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ilyOTPay()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'\t'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laborPool[i].getEmployeeDailyDTHours()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'\t'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laborPool[i].getEmployeeDailyDTPay()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'\t'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'\t'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laborPool[i].getEmployeeDailyShows()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'\t'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laborPool[i].getEmployeeApplicableShowRate()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'\t'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laborPool[i].getEmployeeDailyShowPay()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'\t'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laborPool[i].getEmployeeDailyMPPay()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'\t'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laborPool[i].getEmployeeDailyPayTotal()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'\n'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}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//output same values to screen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 xml:space="preserve">//It was just too much to fit on console screen. Abridged </w:t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bidi="ar-SA"/>
        </w:rPr>
        <w:t>accordingly.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"Name"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'\t'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'\t'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"Assg"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'\t'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"Rate"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  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"Hours"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  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"#Shows"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  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"Show $"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'\t'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"Day $"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'\n'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resetiosflags(</w:t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ios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::fixed | </w:t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ios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::showpoint);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i = 0; i &lt; SIZE; i++)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{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cout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laborPool[i].getEmployeeName()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'\t'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laborPool[i].getEmployeeDailyAssignment()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'\t'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"$"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laborPool[i].getEmployeeApplicableHourlyRate()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   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laborPool[i].getEmployeeDailyTotalHours()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     "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laborPool[i].getEmployeeDailyShows()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       $"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fixed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showpoint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setprecision(2)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laborPool[i].getEmployeeDailyShowP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ay()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"\t$"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</w:p>
    <w:p w:rsidR="003B2A4A" w:rsidRDefault="00013E83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 xml:space="preserve">laborPool[i].getEmployeeDailyPayTotal()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resetiosflags(</w:t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ios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::fixed | </w:t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  <w:lang w:bidi="ar-SA"/>
        </w:rPr>
        <w:t>ios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::showpoint) </w:t>
      </w:r>
      <w:r>
        <w:rPr>
          <w:rFonts w:ascii="Consolas" w:hAnsi="Consolas" w:cs="Consolas"/>
          <w:color w:val="008080"/>
          <w:kern w:val="0"/>
          <w:sz w:val="19"/>
          <w:szCs w:val="19"/>
          <w:shd w:val="clear" w:color="auto" w:fill="FFFFFF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bidi="ar-SA"/>
        </w:rPr>
        <w:t>'\n'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;</w:t>
      </w:r>
    </w:p>
    <w:p w:rsidR="003B2A4A" w:rsidRDefault="00013E83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ab/>
        <w:t>}</w:t>
      </w: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3B2A4A">
      <w:pPr>
        <w:widowControl/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</w:pPr>
    </w:p>
    <w:p w:rsidR="003B2A4A" w:rsidRDefault="00013E83">
      <w:pPr>
        <w:pStyle w:val="Standard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bidi="ar-SA"/>
        </w:rPr>
        <w:t>}</w:t>
      </w:r>
    </w:p>
    <w:sectPr w:rsidR="003B2A4A">
      <w:pgSz w:w="12240" w:h="15840"/>
      <w:pgMar w:top="144" w:right="144" w:bottom="144" w:left="14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013E83">
      <w:r>
        <w:separator/>
      </w:r>
    </w:p>
  </w:endnote>
  <w:endnote w:type="continuationSeparator" w:id="0">
    <w:p w:rsidR="00000000" w:rsidRDefault="00013E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013E83">
      <w:r>
        <w:rPr>
          <w:color w:val="000000"/>
        </w:rPr>
        <w:separator/>
      </w:r>
    </w:p>
  </w:footnote>
  <w:footnote w:type="continuationSeparator" w:id="0">
    <w:p w:rsidR="00000000" w:rsidRDefault="00013E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60A40"/>
    <w:multiLevelType w:val="multilevel"/>
    <w:tmpl w:val="F2DA4FF2"/>
    <w:lvl w:ilvl="0">
      <w:numFmt w:val="bullet"/>
      <w:lvlText w:val=""/>
      <w:lvlJc w:val="left"/>
      <w:pPr>
        <w:ind w:left="1429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49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09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69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1" w15:restartNumberingAfterBreak="0">
    <w:nsid w:val="0B283067"/>
    <w:multiLevelType w:val="multilevel"/>
    <w:tmpl w:val="22C8D29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3B2A4A"/>
    <w:rsid w:val="00013E83"/>
    <w:rsid w:val="003B2A4A"/>
    <w:rsid w:val="004D6849"/>
    <w:rsid w:val="00812C30"/>
    <w:rsid w:val="00831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AC047"/>
  <w15:docId w15:val="{A8E589B5-541F-4082-8524-4A1BD8C3D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35</Pages>
  <Words>8028</Words>
  <Characters>45762</Characters>
  <Application>Microsoft Office Word</Application>
  <DocSecurity>0</DocSecurity>
  <Lines>381</Lines>
  <Paragraphs>107</Paragraphs>
  <ScaleCrop>false</ScaleCrop>
  <Company/>
  <LinksUpToDate>false</LinksUpToDate>
  <CharactersWithSpaces>53683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Wood</dc:creator>
  <cp:lastModifiedBy>Sarah Wood</cp:lastModifiedBy>
  <cp:revision>5</cp:revision>
  <dcterms:created xsi:type="dcterms:W3CDTF">2016-04-06T19:05:00Z</dcterms:created>
  <dcterms:modified xsi:type="dcterms:W3CDTF">2016-04-06T19:19:00Z</dcterms:modified>
</cp:coreProperties>
</file>